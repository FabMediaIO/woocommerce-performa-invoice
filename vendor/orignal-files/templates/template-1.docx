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59B89696" w14:textId="77777777" w:rsidTr="001305C3">
        <w:trPr>
          <w:trHeight w:val="1151"/>
        </w:trPr>
        <w:tc>
          <w:tcPr>
            <w:tcW w:w="6121" w:type="dxa"/>
          </w:tcPr>
          <w:p w14:paraId="0EABC815" w14:textId="2104D5C4" w:rsidR="00424AE2" w:rsidRPr="000444B0" w:rsidRDefault="00EE03DC">
            <w:pPr>
              <w:rPr>
                <w:rStyle w:val="SubtleEmphasis"/>
                <w:b/>
                <w:bCs/>
                <w:i w:val="0"/>
                <w:iCs w:val="0"/>
                <w:sz w:val="28"/>
                <w:szCs w:val="28"/>
              </w:rPr>
            </w:pPr>
            <w:r w:rsidRPr="000444B0">
              <w:rPr>
                <w:rStyle w:val="SubtleEmphasis"/>
                <w:b/>
                <w:bCs/>
                <w:i w:val="0"/>
                <w:iCs w:val="0"/>
                <w:sz w:val="28"/>
                <w:szCs w:val="28"/>
              </w:rPr>
              <w:t>${title}</w:t>
            </w:r>
          </w:p>
        </w:tc>
        <w:tc>
          <w:tcPr>
            <w:tcW w:w="4679" w:type="dxa"/>
          </w:tcPr>
          <w:p w14:paraId="7D845B89" w14:textId="328DB6EA" w:rsidR="00424AE2" w:rsidRPr="00AC48ED" w:rsidRDefault="004879D9">
            <w:pPr>
              <w:pStyle w:val="Heading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Template 1</w:t>
            </w:r>
            <w:bookmarkStart w:id="0" w:name="_GoBack"/>
            <w:bookmarkEnd w:id="0"/>
          </w:p>
        </w:tc>
      </w:tr>
      <w:tr w:rsidR="00424AE2" w14:paraId="217FA8B9" w14:textId="77777777" w:rsidTr="001305C3">
        <w:trPr>
          <w:trHeight w:val="1349"/>
        </w:trPr>
        <w:tc>
          <w:tcPr>
            <w:tcW w:w="6121" w:type="dxa"/>
          </w:tcPr>
          <w:p w14:paraId="323C875D" w14:textId="77777777" w:rsidR="00424AE2" w:rsidRDefault="007D633B" w:rsidP="00BB5412">
            <w:pPr>
              <w:pStyle w:val="ContactInfo"/>
            </w:pPr>
            <w:r>
              <w:t>${</w:t>
            </w:r>
            <w:r w:rsidRPr="00903137">
              <w:t>customeraddress</w:t>
            </w:r>
            <w:r>
              <w:t>}</w:t>
            </w:r>
          </w:p>
          <w:p w14:paraId="5D09CA2A" w14:textId="53870417" w:rsidR="007D633B" w:rsidRDefault="007D633B" w:rsidP="00BB5412">
            <w:pPr>
              <w:pStyle w:val="ContactInfo"/>
            </w:pPr>
            <w:r>
              <w:t>Phone: ${</w:t>
            </w:r>
            <w:r w:rsidRPr="00903137">
              <w:t>customer</w:t>
            </w:r>
            <w:r>
              <w:t>phone}</w:t>
            </w:r>
          </w:p>
          <w:p w14:paraId="6BC9718B" w14:textId="205F2943" w:rsidR="007D633B" w:rsidRDefault="007D633B" w:rsidP="00BB5412">
            <w:pPr>
              <w:pStyle w:val="ContactInfo"/>
            </w:pPr>
            <w:r>
              <w:t>Email</w:t>
            </w:r>
            <w:r w:rsidR="00AF71A9">
              <w:t>:</w:t>
            </w:r>
            <w:r>
              <w:t xml:space="preserve"> ${</w:t>
            </w:r>
            <w:r w:rsidRPr="00903137">
              <w:t>customer</w:t>
            </w:r>
            <w:r>
              <w:t>email}</w:t>
            </w:r>
          </w:p>
        </w:tc>
        <w:tc>
          <w:tcPr>
            <w:tcW w:w="4679" w:type="dxa"/>
          </w:tcPr>
          <w:p w14:paraId="2A15DC9B" w14:textId="379F2598" w:rsidR="00424AE2" w:rsidRDefault="00F12A93">
            <w:pPr>
              <w:pStyle w:val="Rightalign"/>
            </w:pPr>
            <w:sdt>
              <w:sdtPr>
                <w:rPr>
                  <w:rStyle w:val="Strong"/>
                </w:rPr>
                <w:alias w:val="Invoice:"/>
                <w:tag w:val="Invoice:"/>
                <w:id w:val="2079632369"/>
                <w:placeholder>
                  <w:docPart w:val="E1459CD238EF4492B3735D88760BFDC4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Strong"/>
                  </w:rPr>
                  <w:t>INVOICE</w:t>
                </w:r>
              </w:sdtContent>
            </w:sdt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EE03DC">
              <w:t>${order}</w:t>
            </w:r>
          </w:p>
          <w:p w14:paraId="23BCEA92" w14:textId="2100D2AE" w:rsidR="00424AE2" w:rsidRDefault="00AA130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sdt>
              <w:sdtPr>
                <w:rPr>
                  <w:rStyle w:val="Strong"/>
                </w:rPr>
                <w:alias w:val="Date:"/>
                <w:tag w:val="Date:"/>
                <w:id w:val="2089040624"/>
                <w:placeholder>
                  <w:docPart w:val="428C8D6FA57E4AADBC42F12C0793830E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Pr="00652283">
                  <w:rPr>
                    <w:rStyle w:val="Strong"/>
                  </w:rPr>
                  <w:t>DATE</w:t>
                </w:r>
              </w:sdtContent>
            </w:sdt>
            <w:r w:rsidR="00780CA3">
              <w:rPr>
                <w:rStyle w:val="Heading3Char"/>
              </w:rPr>
              <w:t xml:space="preserve"> </w:t>
            </w:r>
            <w:r w:rsidR="00EE03DC">
              <w:t>${date}</w:t>
            </w:r>
          </w:p>
        </w:tc>
      </w:tr>
      <w:tr w:rsidR="00296917" w14:paraId="13184AA8" w14:textId="77777777" w:rsidTr="001305C3">
        <w:trPr>
          <w:trHeight w:val="1871"/>
        </w:trPr>
        <w:tc>
          <w:tcPr>
            <w:tcW w:w="6121" w:type="dxa"/>
            <w:tcMar>
              <w:bottom w:w="288" w:type="dxa"/>
            </w:tcMar>
          </w:tcPr>
          <w:p w14:paraId="52DA60AB" w14:textId="1B23950F" w:rsidR="00296917" w:rsidRDefault="00296917" w:rsidP="00296917">
            <w:pPr>
              <w:pStyle w:val="ContactInfo"/>
            </w:pPr>
          </w:p>
        </w:tc>
        <w:tc>
          <w:tcPr>
            <w:tcW w:w="4679" w:type="dxa"/>
          </w:tcPr>
          <w:p w14:paraId="1659EE51" w14:textId="224B59B7" w:rsidR="00296917" w:rsidRDefault="00296917" w:rsidP="00296917">
            <w:pPr>
              <w:pStyle w:val="Rightalign"/>
            </w:pPr>
            <w:r w:rsidRPr="001065DA">
              <w:rPr>
                <w:rStyle w:val="Strong"/>
              </w:rPr>
              <w:t>CONSIGNEE:</w:t>
            </w:r>
            <w:r>
              <w:t xml:space="preserve"> ${</w:t>
            </w:r>
            <w:r w:rsidRPr="00903137">
              <w:t>customer</w:t>
            </w:r>
            <w:r>
              <w:t>name}</w:t>
            </w:r>
          </w:p>
        </w:tc>
      </w:tr>
    </w:tbl>
    <w:tbl>
      <w:tblPr>
        <w:tblStyle w:val="GridTable1Light-Accent1"/>
        <w:tblW w:w="5795" w:type="pct"/>
        <w:tblLayout w:type="fixed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570"/>
        <w:gridCol w:w="1980"/>
        <w:gridCol w:w="649"/>
        <w:gridCol w:w="1659"/>
        <w:gridCol w:w="1659"/>
      </w:tblGrid>
      <w:tr w:rsidR="003602FE" w14:paraId="052ECE08" w14:textId="3C05DCBA" w:rsidTr="00134F4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B807E7D" w14:textId="6C5CAF7C" w:rsidR="003602FE" w:rsidRDefault="005155AE" w:rsidP="00CB34FD">
            <w:pPr>
              <w:pStyle w:val="Heading5"/>
              <w:outlineLvl w:val="4"/>
              <w:rPr>
                <w:rStyle w:val="Emphasis"/>
              </w:rPr>
            </w:pPr>
            <w:r>
              <w:rPr>
                <w:rStyle w:val="Emphasis"/>
              </w:rPr>
              <w:t>Product Name</w:t>
            </w:r>
            <w:r w:rsidRPr="003602FE">
              <w:rPr>
                <w:rStyle w:val="Emphasis"/>
              </w:rPr>
              <w:t xml:space="preserve"> </w:t>
            </w:r>
          </w:p>
        </w:tc>
        <w:tc>
          <w:tcPr>
            <w:tcW w:w="1980" w:type="dxa"/>
          </w:tcPr>
          <w:p w14:paraId="25F4CF79" w14:textId="4451B813" w:rsidR="003602FE" w:rsidRPr="006224C3" w:rsidRDefault="005155AE" w:rsidP="00CB34FD">
            <w:pPr>
              <w:pStyle w:val="Heading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>USD/UNIT</w:t>
            </w:r>
          </w:p>
        </w:tc>
        <w:tc>
          <w:tcPr>
            <w:tcW w:w="649" w:type="dxa"/>
            <w:vAlign w:val="center"/>
          </w:tcPr>
          <w:p w14:paraId="3BC81087" w14:textId="0C4B6AED" w:rsidR="003602FE" w:rsidRPr="006224C3" w:rsidRDefault="005155AE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 xml:space="preserve">QTY </w:t>
            </w:r>
          </w:p>
        </w:tc>
        <w:tc>
          <w:tcPr>
            <w:tcW w:w="1659" w:type="dxa"/>
          </w:tcPr>
          <w:p w14:paraId="47F19899" w14:textId="17547631" w:rsidR="003602FE" w:rsidRPr="003602FE" w:rsidRDefault="003602FE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>AMOUNT</w:t>
            </w:r>
          </w:p>
        </w:tc>
      </w:tr>
      <w:tr w:rsidR="003602FE" w14:paraId="44F34FB0" w14:textId="77777777" w:rsidTr="00134F44">
        <w:trPr>
          <w:gridAfter w:val="1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182B7DF" w14:textId="6950C09E" w:rsidR="003602FE" w:rsidRDefault="003602FE" w:rsidP="00CB34FD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1ED4B5D0" w14:textId="08062155" w:rsidR="003602FE" w:rsidRDefault="005155AE" w:rsidP="00CB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02FE">
              <w:rPr>
                <w:rFonts w:ascii="Calibri" w:hAnsi="Calibri" w:cs="Calibri"/>
              </w:rPr>
              <w:t>CNF</w:t>
            </w:r>
          </w:p>
        </w:tc>
        <w:tc>
          <w:tcPr>
            <w:tcW w:w="649" w:type="dxa"/>
          </w:tcPr>
          <w:p w14:paraId="614FB132" w14:textId="1AF36F6B" w:rsidR="003602FE" w:rsidRDefault="003602FE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659" w:type="dxa"/>
          </w:tcPr>
          <w:p w14:paraId="494DB3B0" w14:textId="68BF8F17" w:rsidR="003602FE" w:rsidRDefault="003602FE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02FE">
              <w:rPr>
                <w:rFonts w:ascii="Calibri" w:hAnsi="Calibri" w:cs="Calibri"/>
              </w:rPr>
              <w:t>CNF</w:t>
            </w:r>
          </w:p>
        </w:tc>
      </w:tr>
      <w:tr w:rsidR="003602FE" w14:paraId="6342B62B" w14:textId="1A77F4EF" w:rsidTr="00134F44">
        <w:trPr>
          <w:gridAfter w:val="1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60A7091B" w14:textId="430F608A" w:rsidR="003602FE" w:rsidRPr="003602FE" w:rsidRDefault="003602FE" w:rsidP="003602FE">
            <w:pPr>
              <w:rPr>
                <w:rFonts w:ascii="Calibri" w:hAnsi="Calibri" w:cs="Calibri"/>
                <w:bCs w:val="0"/>
              </w:rPr>
            </w:pPr>
            <w:r>
              <w:rPr>
                <w:rFonts w:ascii="Calibri" w:hAnsi="Calibri" w:cs="Calibri"/>
              </w:rPr>
              <w:t>${</w:t>
            </w:r>
            <w:r w:rsidR="005155AE">
              <w:rPr>
                <w:rFonts w:ascii="Calibri" w:hAnsi="Calibri" w:cs="Calibri"/>
              </w:rPr>
              <w:t>productname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980" w:type="dxa"/>
          </w:tcPr>
          <w:p w14:paraId="6FA2CB37" w14:textId="338CE31D" w:rsidR="003602FE" w:rsidRDefault="003602FE" w:rsidP="003602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 w:cs="Calibri"/>
              </w:rPr>
              <w:t>${</w:t>
            </w:r>
            <w:r w:rsidR="005155AE">
              <w:rPr>
                <w:rFonts w:ascii="Calibri" w:hAnsi="Calibri" w:cs="Calibri"/>
              </w:rPr>
              <w:t>productunit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649" w:type="dxa"/>
          </w:tcPr>
          <w:p w14:paraId="535AF3AB" w14:textId="0CBC6C21" w:rsidR="003602FE" w:rsidRDefault="003602FE" w:rsidP="003602F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${</w:t>
            </w:r>
            <w:r w:rsidR="005155AE">
              <w:rPr>
                <w:rFonts w:ascii="Calibri" w:hAnsi="Calibri" w:cs="Calibri"/>
              </w:rPr>
              <w:t>productcount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659" w:type="dxa"/>
          </w:tcPr>
          <w:p w14:paraId="06FC3604" w14:textId="46DA6627" w:rsidR="003602FE" w:rsidRDefault="003602FE" w:rsidP="003602F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${productamount}</w:t>
            </w:r>
          </w:p>
        </w:tc>
      </w:tr>
      <w:tr w:rsidR="00296917" w14:paraId="3F5E9E3C" w14:textId="40D95DF0" w:rsidTr="0013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EA76D40" w14:textId="5929B392" w:rsidR="00296917" w:rsidRPr="00134F44" w:rsidRDefault="00296917" w:rsidP="00296917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7E8DC3AD" w14:textId="4004C1FD" w:rsidR="00296917" w:rsidRPr="00134F44" w:rsidRDefault="00296917" w:rsidP="00296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49" w:type="dxa"/>
          </w:tcPr>
          <w:p w14:paraId="1F98AE2C" w14:textId="7A724E2F" w:rsidR="00296917" w:rsidRPr="00134F44" w:rsidRDefault="00296917" w:rsidP="0029691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6259BC52" w14:textId="16F4EB6A" w:rsidR="00296917" w:rsidRPr="00134F44" w:rsidRDefault="00296917" w:rsidP="0029691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F5A0C5" w14:textId="77777777" w:rsidR="00296917" w:rsidRPr="00134F44" w:rsidRDefault="00296917" w:rsidP="00296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4F44" w14:paraId="5EE11608" w14:textId="77777777" w:rsidTr="0013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4423C598" w14:textId="77777777" w:rsidR="00134F44" w:rsidRPr="00134F44" w:rsidRDefault="00134F44" w:rsidP="00134F44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2B603D73" w14:textId="77777777" w:rsidR="00134F44" w:rsidRPr="00134F44" w:rsidRDefault="00134F44" w:rsidP="0013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49" w:type="dxa"/>
          </w:tcPr>
          <w:p w14:paraId="26222777" w14:textId="77777777" w:rsidR="00134F44" w:rsidRPr="00134F44" w:rsidRDefault="00134F44" w:rsidP="00134F4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0750CD09" w14:textId="6CC4F0D1" w:rsidR="00134F44" w:rsidRPr="00134F44" w:rsidRDefault="00134F44" w:rsidP="00134F4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41D68CB7" w14:textId="77777777" w:rsidR="00134F44" w:rsidRPr="00134F44" w:rsidRDefault="00134F44" w:rsidP="0013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4F44" w14:paraId="7CDB8CF7" w14:textId="77777777" w:rsidTr="00134F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570" w:type="dxa"/>
          </w:tcPr>
          <w:p w14:paraId="324D3920" w14:textId="77777777" w:rsidR="00134F44" w:rsidRPr="00134F44" w:rsidRDefault="00134F44" w:rsidP="00134F44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57955C1D" w14:textId="6EE498CA" w:rsidR="00134F44" w:rsidRPr="00134F44" w:rsidRDefault="00134F44" w:rsidP="00134F4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 w:val="0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49" w:type="dxa"/>
          </w:tcPr>
          <w:p w14:paraId="17FB960F" w14:textId="77777777" w:rsidR="00134F44" w:rsidRPr="00134F44" w:rsidRDefault="00134F44" w:rsidP="00134F44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9B888E7" w14:textId="0FBC32F0" w:rsidR="00134F44" w:rsidRPr="00134F44" w:rsidRDefault="00134F44" w:rsidP="00134F44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768DC63" w14:textId="77777777" w:rsidR="00134F44" w:rsidRPr="00134F44" w:rsidRDefault="00134F44" w:rsidP="00134F4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</w:tr>
    </w:tbl>
    <w:p w14:paraId="3395BE78" w14:textId="75FAD364" w:rsidR="00524586" w:rsidRDefault="00524586" w:rsidP="006224C3">
      <w:pPr>
        <w:pStyle w:val="Closing"/>
      </w:pPr>
    </w:p>
    <w:tbl>
      <w:tblPr>
        <w:tblStyle w:val="Style1"/>
        <w:tblW w:w="12449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  <w:gridCol w:w="1659"/>
      </w:tblGrid>
      <w:tr w:rsidR="00FA1EFB" w14:paraId="727543C6" w14:textId="77777777" w:rsidTr="00FA1EF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59" w:type="dxa"/>
        </w:trPr>
        <w:tc>
          <w:tcPr>
            <w:tcW w:w="2697" w:type="dxa"/>
          </w:tcPr>
          <w:p w14:paraId="4F3CBAE1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67DA25E6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36ECD26E" w14:textId="63386170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rStyle w:val="Emphasis"/>
                <w:b/>
                <w:color w:val="404040" w:themeColor="text1" w:themeTint="BF"/>
                <w:sz w:val="20"/>
                <w:szCs w:val="20"/>
              </w:rPr>
              <w:t xml:space="preserve">Sub </w:t>
            </w:r>
            <w:sdt>
              <w:sdtPr>
                <w:rPr>
                  <w:rStyle w:val="Emphasis"/>
                  <w:color w:val="404040" w:themeColor="text1" w:themeTint="BF"/>
                  <w:sz w:val="20"/>
                  <w:szCs w:val="20"/>
                </w:rPr>
                <w:alias w:val="Total:"/>
                <w:tag w:val="Total:"/>
                <w:id w:val="1059289457"/>
                <w:placeholder>
                  <w:docPart w:val="8DD006FA35124AC7A8BBF37E5D94203E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iCs w:val="0"/>
                  <w:color w:val="2E74B5" w:themeColor="accent1" w:themeShade="BF"/>
                </w:rPr>
              </w:sdtEndPr>
              <w:sdtContent>
                <w:r w:rsidRPr="00134F44">
                  <w:rPr>
                    <w:color w:val="404040" w:themeColor="text1" w:themeTint="BF"/>
                    <w:sz w:val="20"/>
                    <w:szCs w:val="20"/>
                  </w:rPr>
                  <w:t>Total</w:t>
                </w:r>
              </w:sdtContent>
            </w:sdt>
          </w:p>
        </w:tc>
        <w:tc>
          <w:tcPr>
            <w:tcW w:w="2698" w:type="dxa"/>
          </w:tcPr>
          <w:p w14:paraId="365192B0" w14:textId="4CF7FDC0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color w:val="404040" w:themeColor="text1" w:themeTint="BF"/>
                <w:sz w:val="20"/>
                <w:szCs w:val="20"/>
              </w:rPr>
              <w:t>${subtotalamount}</w:t>
            </w:r>
          </w:p>
        </w:tc>
      </w:tr>
      <w:tr w:rsidR="00FA1EFB" w14:paraId="108C78A5" w14:textId="0953E73A" w:rsidTr="00FA1EFB">
        <w:tc>
          <w:tcPr>
            <w:tcW w:w="2697" w:type="dxa"/>
          </w:tcPr>
          <w:p w14:paraId="17B5FAF8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3B69AF45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6075C63A" w14:textId="68E092D9" w:rsidR="00FA1EFB" w:rsidRDefault="00FA1EFB" w:rsidP="00FA1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uto"/>
            </w:pPr>
            <w:r w:rsidRPr="00134F44">
              <w:rPr>
                <w:rStyle w:val="Emphasis"/>
                <w:bCs/>
                <w:color w:val="404040" w:themeColor="text1" w:themeTint="BF"/>
                <w:sz w:val="20"/>
                <w:szCs w:val="20"/>
              </w:rPr>
              <w:t>Total</w:t>
            </w:r>
          </w:p>
        </w:tc>
        <w:tc>
          <w:tcPr>
            <w:tcW w:w="2698" w:type="dxa"/>
          </w:tcPr>
          <w:p w14:paraId="214288F2" w14:textId="0244CED9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b/>
                <w:bCs/>
                <w:sz w:val="20"/>
                <w:szCs w:val="20"/>
              </w:rPr>
              <w:t>${totalamount}</w:t>
            </w:r>
          </w:p>
        </w:tc>
        <w:tc>
          <w:tcPr>
            <w:tcW w:w="1659" w:type="dxa"/>
          </w:tcPr>
          <w:p w14:paraId="72DA450E" w14:textId="77777777" w:rsidR="00FA1EFB" w:rsidRDefault="00FA1EFB" w:rsidP="00FA1EFB"/>
        </w:tc>
      </w:tr>
      <w:tr w:rsidR="00FA1EFB" w14:paraId="2A809BFC" w14:textId="77777777" w:rsidTr="00FA1EFB">
        <w:trPr>
          <w:gridAfter w:val="1"/>
          <w:wAfter w:w="1659" w:type="dxa"/>
        </w:trPr>
        <w:tc>
          <w:tcPr>
            <w:tcW w:w="2697" w:type="dxa"/>
          </w:tcPr>
          <w:p w14:paraId="77FD056A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40C5AB8B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7A52CD08" w14:textId="396B6A7A" w:rsidR="00FA1EFB" w:rsidRPr="00FA1EFB" w:rsidRDefault="00FA1EFB" w:rsidP="00FA1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uto"/>
              <w:rPr>
                <w:rFonts w:eastAsia="Times New Roman" w:cs="Courier New"/>
                <w:b/>
                <w:sz w:val="20"/>
                <w:szCs w:val="20"/>
                <w:lang w:eastAsia="en-US"/>
              </w:rPr>
            </w:pPr>
            <w:r w:rsidRPr="00134F44">
              <w:rPr>
                <w:rFonts w:eastAsia="Times New Roman" w:cs="Courier New"/>
                <w:b/>
                <w:sz w:val="20"/>
                <w:szCs w:val="20"/>
                <w:lang w:eastAsia="en-US"/>
              </w:rPr>
              <w:t>Payment method</w:t>
            </w:r>
          </w:p>
        </w:tc>
        <w:tc>
          <w:tcPr>
            <w:tcW w:w="2698" w:type="dxa"/>
          </w:tcPr>
          <w:p w14:paraId="5590AE6E" w14:textId="19B2FA9B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b/>
                <w:sz w:val="20"/>
                <w:szCs w:val="20"/>
              </w:rPr>
              <w:t>${paymentmethod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</w:tbl>
    <w:p w14:paraId="328C8DBA" w14:textId="77777777" w:rsidR="00524586" w:rsidRDefault="00524586" w:rsidP="006224C3">
      <w:pPr>
        <w:pStyle w:val="Closing"/>
      </w:pPr>
    </w:p>
    <w:p w14:paraId="4D9587BA" w14:textId="77777777" w:rsidR="001305C3" w:rsidRDefault="00F12A93" w:rsidP="00B70BA4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F3D62F785F8D4381B6038968696F6051"/>
          </w:placeholder>
          <w:temporary/>
          <w:showingPlcHdr/>
          <w15:appearance w15:val="hidden"/>
        </w:sdtPr>
        <w:sdtEndPr/>
        <w:sdtContent>
          <w:r w:rsidR="003E2C99">
            <w:t>Thank you for your business!</w:t>
          </w:r>
        </w:sdtContent>
      </w:sdt>
    </w:p>
    <w:sectPr w:rsidR="00130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E943B" w14:textId="77777777" w:rsidR="00F12A93" w:rsidRDefault="00F12A93">
      <w:pPr>
        <w:spacing w:line="240" w:lineRule="auto"/>
      </w:pPr>
      <w:r>
        <w:separator/>
      </w:r>
    </w:p>
  </w:endnote>
  <w:endnote w:type="continuationSeparator" w:id="0">
    <w:p w14:paraId="19B48FCA" w14:textId="77777777" w:rsidR="00F12A93" w:rsidRDefault="00F12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EC38E" w14:textId="77777777" w:rsidR="006224C3" w:rsidRDefault="00622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Page number(Bottom of the page):"/>
      <w:tag w:val="Page number(Bottom of the page):"/>
      <w:id w:val="-118231415"/>
      <w:placeholder>
        <w:docPart w:val="E044205633CB431E80D740F36D193E0E"/>
      </w:placeholder>
      <w:showingPlcHdr/>
      <w15:appearance w15:val="hidden"/>
    </w:sdtPr>
    <w:sdtEndPr/>
    <w:sdtContent>
      <w:p w14:paraId="740C67AC" w14:textId="77777777" w:rsidR="00424AE2" w:rsidRPr="00245B36" w:rsidRDefault="00A003D0" w:rsidP="00245B36">
        <w:pPr>
          <w:pStyle w:val="Foo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0100" w14:textId="77777777" w:rsidR="006224C3" w:rsidRDefault="00622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0F385" w14:textId="77777777" w:rsidR="00F12A93" w:rsidRDefault="00F12A93">
      <w:pPr>
        <w:spacing w:line="240" w:lineRule="auto"/>
      </w:pPr>
      <w:r>
        <w:separator/>
      </w:r>
    </w:p>
  </w:footnote>
  <w:footnote w:type="continuationSeparator" w:id="0">
    <w:p w14:paraId="7CF3A271" w14:textId="77777777" w:rsidR="00F12A93" w:rsidRDefault="00F12A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23423" w14:textId="77777777" w:rsidR="006224C3" w:rsidRDefault="00622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E0ADF" w14:textId="77777777" w:rsidR="006224C3" w:rsidRDefault="006224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DE08C" w14:textId="77777777" w:rsidR="006224C3" w:rsidRDefault="00622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A2"/>
    <w:rsid w:val="000444B0"/>
    <w:rsid w:val="00045B83"/>
    <w:rsid w:val="00047EFB"/>
    <w:rsid w:val="00070619"/>
    <w:rsid w:val="00093CBC"/>
    <w:rsid w:val="000A6FD7"/>
    <w:rsid w:val="000A7801"/>
    <w:rsid w:val="000D7995"/>
    <w:rsid w:val="000F728A"/>
    <w:rsid w:val="001065DA"/>
    <w:rsid w:val="001305C3"/>
    <w:rsid w:val="001336D0"/>
    <w:rsid w:val="00134F44"/>
    <w:rsid w:val="001C03E2"/>
    <w:rsid w:val="001C24D9"/>
    <w:rsid w:val="00227A4D"/>
    <w:rsid w:val="00242FE3"/>
    <w:rsid w:val="00245B36"/>
    <w:rsid w:val="00291E19"/>
    <w:rsid w:val="00296917"/>
    <w:rsid w:val="002A30BA"/>
    <w:rsid w:val="002D57CE"/>
    <w:rsid w:val="002F5478"/>
    <w:rsid w:val="00330BF2"/>
    <w:rsid w:val="00337070"/>
    <w:rsid w:val="003602FE"/>
    <w:rsid w:val="0036648F"/>
    <w:rsid w:val="00366DD3"/>
    <w:rsid w:val="003703BF"/>
    <w:rsid w:val="00372729"/>
    <w:rsid w:val="00375C70"/>
    <w:rsid w:val="003B4F9C"/>
    <w:rsid w:val="003B754A"/>
    <w:rsid w:val="003E2C99"/>
    <w:rsid w:val="003E3FC3"/>
    <w:rsid w:val="00404D40"/>
    <w:rsid w:val="00424AE2"/>
    <w:rsid w:val="00451AC8"/>
    <w:rsid w:val="004672A7"/>
    <w:rsid w:val="004879D9"/>
    <w:rsid w:val="005155AE"/>
    <w:rsid w:val="00517D8D"/>
    <w:rsid w:val="00524586"/>
    <w:rsid w:val="00553E6E"/>
    <w:rsid w:val="00605396"/>
    <w:rsid w:val="006224C3"/>
    <w:rsid w:val="00652283"/>
    <w:rsid w:val="006577CA"/>
    <w:rsid w:val="00661FCD"/>
    <w:rsid w:val="00672BAA"/>
    <w:rsid w:val="0068504E"/>
    <w:rsid w:val="006C420F"/>
    <w:rsid w:val="00737EF9"/>
    <w:rsid w:val="007753B0"/>
    <w:rsid w:val="00780CA3"/>
    <w:rsid w:val="007939A3"/>
    <w:rsid w:val="007B7D24"/>
    <w:rsid w:val="007D633B"/>
    <w:rsid w:val="007E1C72"/>
    <w:rsid w:val="00800EAE"/>
    <w:rsid w:val="00883DF7"/>
    <w:rsid w:val="008C1CB7"/>
    <w:rsid w:val="008D1FC7"/>
    <w:rsid w:val="00903137"/>
    <w:rsid w:val="00906EBC"/>
    <w:rsid w:val="0092461E"/>
    <w:rsid w:val="009450CA"/>
    <w:rsid w:val="009863CD"/>
    <w:rsid w:val="009B1EA2"/>
    <w:rsid w:val="009E0E9A"/>
    <w:rsid w:val="00A003D0"/>
    <w:rsid w:val="00A0185B"/>
    <w:rsid w:val="00A2327F"/>
    <w:rsid w:val="00A350F6"/>
    <w:rsid w:val="00A80D1E"/>
    <w:rsid w:val="00A91FB7"/>
    <w:rsid w:val="00A94766"/>
    <w:rsid w:val="00AA1304"/>
    <w:rsid w:val="00AC48ED"/>
    <w:rsid w:val="00AD034E"/>
    <w:rsid w:val="00AF71A9"/>
    <w:rsid w:val="00B31617"/>
    <w:rsid w:val="00B35EF3"/>
    <w:rsid w:val="00B511E3"/>
    <w:rsid w:val="00B54B52"/>
    <w:rsid w:val="00B70BA4"/>
    <w:rsid w:val="00B862E8"/>
    <w:rsid w:val="00BA25D6"/>
    <w:rsid w:val="00BA482F"/>
    <w:rsid w:val="00BB5412"/>
    <w:rsid w:val="00C109A2"/>
    <w:rsid w:val="00C11181"/>
    <w:rsid w:val="00C26B3F"/>
    <w:rsid w:val="00C506F0"/>
    <w:rsid w:val="00C609F4"/>
    <w:rsid w:val="00CD2E06"/>
    <w:rsid w:val="00CF7429"/>
    <w:rsid w:val="00D067C2"/>
    <w:rsid w:val="00D87EEF"/>
    <w:rsid w:val="00DB31AE"/>
    <w:rsid w:val="00DD2806"/>
    <w:rsid w:val="00E5298E"/>
    <w:rsid w:val="00E54B4D"/>
    <w:rsid w:val="00E603D0"/>
    <w:rsid w:val="00EE03DC"/>
    <w:rsid w:val="00EE7469"/>
    <w:rsid w:val="00F12A93"/>
    <w:rsid w:val="00FA1EFB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386EFF"/>
  <w15:chartTrackingRefBased/>
  <w15:docId w15:val="{D425DBBB-FC4B-42D6-9314-BC73685C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sa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459CD238EF4492B3735D88760B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8B38B-EB65-414A-87DB-BB236E263A08}"/>
      </w:docPartPr>
      <w:docPartBody>
        <w:p w:rsidR="00633ED6" w:rsidRDefault="00040DCE">
          <w:pPr>
            <w:pStyle w:val="E1459CD238EF4492B3735D88760BFDC4"/>
          </w:pPr>
          <w:r w:rsidRPr="00652283">
            <w:rPr>
              <w:rStyle w:val="Strong"/>
            </w:rPr>
            <w:t>INVOICE</w:t>
          </w:r>
        </w:p>
      </w:docPartBody>
    </w:docPart>
    <w:docPart>
      <w:docPartPr>
        <w:name w:val="428C8D6FA57E4AADBC42F12C07938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A291D-EEE2-4131-AB85-A78E01B3574F}"/>
      </w:docPartPr>
      <w:docPartBody>
        <w:p w:rsidR="00633ED6" w:rsidRDefault="00040DCE">
          <w:pPr>
            <w:pStyle w:val="428C8D6FA57E4AADBC42F12C0793830E"/>
          </w:pPr>
          <w:r w:rsidRPr="00652283">
            <w:rPr>
              <w:rStyle w:val="Strong"/>
            </w:rPr>
            <w:t>DATE</w:t>
          </w:r>
        </w:p>
      </w:docPartBody>
    </w:docPart>
    <w:docPart>
      <w:docPartPr>
        <w:name w:val="E044205633CB431E80D740F36D193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40B7D-3030-4EAC-9730-9BCB253034FD}"/>
      </w:docPartPr>
      <w:docPartBody>
        <w:p w:rsidR="00633ED6" w:rsidRDefault="00040DCE">
          <w:pPr>
            <w:pStyle w:val="E044205633CB431E80D740F36D193E0E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F3D62F785F8D4381B6038968696F6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14D51-E35C-4BC9-AD91-E0CC6A461823}"/>
      </w:docPartPr>
      <w:docPartBody>
        <w:p w:rsidR="00633ED6" w:rsidRDefault="00040DCE">
          <w:pPr>
            <w:pStyle w:val="F3D62F785F8D4381B6038968696F6051"/>
          </w:pPr>
          <w:r>
            <w:t>Thank you for your business!</w:t>
          </w:r>
        </w:p>
      </w:docPartBody>
    </w:docPart>
    <w:docPart>
      <w:docPartPr>
        <w:name w:val="8DD006FA35124AC7A8BBF37E5D942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52947-2186-4826-AB14-18DEDBAD38CB}"/>
      </w:docPartPr>
      <w:docPartBody>
        <w:p w:rsidR="00E94D6A" w:rsidRDefault="00566747" w:rsidP="00566747">
          <w:pPr>
            <w:pStyle w:val="8DD006FA35124AC7A8BBF37E5D94203E"/>
          </w:pPr>
          <w:r w:rsidRPr="00800EAE"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CE"/>
    <w:rsid w:val="00040DCE"/>
    <w:rsid w:val="001A3D26"/>
    <w:rsid w:val="00566747"/>
    <w:rsid w:val="005871A1"/>
    <w:rsid w:val="00633ED6"/>
    <w:rsid w:val="00692984"/>
    <w:rsid w:val="00B30018"/>
    <w:rsid w:val="00D04BAE"/>
    <w:rsid w:val="00E94D6A"/>
    <w:rsid w:val="00F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40" w:after="40" w:line="276" w:lineRule="auto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1DC266AD14FE7963494A594503BC6">
    <w:name w:val="9091DC266AD14FE7963494A594503BC6"/>
  </w:style>
  <w:style w:type="character" w:styleId="SubtleEmphasis">
    <w:name w:val="Subtle Emphasis"/>
    <w:basedOn w:val="DefaultParagraphFont"/>
    <w:uiPriority w:val="10"/>
    <w:qFormat/>
    <w:rPr>
      <w:i/>
      <w:iCs/>
      <w:color w:val="404040" w:themeColor="text1" w:themeTint="BF"/>
    </w:rPr>
  </w:style>
  <w:style w:type="paragraph" w:customStyle="1" w:styleId="660998E34BF041AEAB91F0598BBDD3E3">
    <w:name w:val="660998E34BF041AEAB91F0598BBDD3E3"/>
  </w:style>
  <w:style w:type="paragraph" w:customStyle="1" w:styleId="54FE020C96EC448CB777A6AE5D8016D4">
    <w:name w:val="54FE020C96EC448CB777A6AE5D8016D4"/>
  </w:style>
  <w:style w:type="paragraph" w:customStyle="1" w:styleId="ECB5BD87461E482E810F2C8E5FA7D500">
    <w:name w:val="ECB5BD87461E482E810F2C8E5FA7D500"/>
  </w:style>
  <w:style w:type="paragraph" w:customStyle="1" w:styleId="4813D6435F8F4510B0EB56292CFC7D58">
    <w:name w:val="4813D6435F8F4510B0EB56292CFC7D58"/>
  </w:style>
  <w:style w:type="paragraph" w:customStyle="1" w:styleId="F846492DC23849D9A20331CB2EBEB854">
    <w:name w:val="F846492DC23849D9A20331CB2EBEB854"/>
  </w:style>
  <w:style w:type="paragraph" w:customStyle="1" w:styleId="77B7E57566BA464BBC809FED0583F465">
    <w:name w:val="77B7E57566BA464BBC809FED0583F465"/>
  </w:style>
  <w:style w:type="paragraph" w:customStyle="1" w:styleId="B5DF2B3E46784258907A8D364EC3DA2B">
    <w:name w:val="B5DF2B3E46784258907A8D364EC3DA2B"/>
  </w:style>
  <w:style w:type="paragraph" w:customStyle="1" w:styleId="EF5DA99457D941209249561AC7883E31">
    <w:name w:val="EF5DA99457D941209249561AC7883E31"/>
  </w:style>
  <w:style w:type="paragraph" w:customStyle="1" w:styleId="3C1D6348D43F48F798A6E784B28E7BFF">
    <w:name w:val="3C1D6348D43F48F798A6E784B28E7BFF"/>
  </w:style>
  <w:style w:type="paragraph" w:customStyle="1" w:styleId="6F1A28564D3E489197BF86F60B7F7AC9">
    <w:name w:val="6F1A28564D3E489197BF86F60B7F7AC9"/>
  </w:style>
  <w:style w:type="paragraph" w:customStyle="1" w:styleId="7B22D470455F4B8298B5F8AEE51BA75D">
    <w:name w:val="7B22D470455F4B8298B5F8AEE51BA75D"/>
  </w:style>
  <w:style w:type="paragraph" w:customStyle="1" w:styleId="D7E1EE8A0FFD4C17B741D0B93A99C148">
    <w:name w:val="D7E1EE8A0FFD4C17B741D0B93A99C148"/>
  </w:style>
  <w:style w:type="character" w:styleId="Strong">
    <w:name w:val="Strong"/>
    <w:basedOn w:val="DefaultParagraphFont"/>
    <w:uiPriority w:val="12"/>
    <w:unhideWhenUsed/>
    <w:qFormat/>
    <w:rsid w:val="00B30018"/>
    <w:rPr>
      <w:b/>
      <w:bCs/>
      <w:caps/>
      <w:smallCaps w:val="0"/>
      <w:color w:val="2F5496" w:themeColor="accent1" w:themeShade="BF"/>
    </w:rPr>
  </w:style>
  <w:style w:type="paragraph" w:customStyle="1" w:styleId="E1459CD238EF4492B3735D88760BFDC4">
    <w:name w:val="E1459CD238EF4492B3735D88760BFDC4"/>
  </w:style>
  <w:style w:type="paragraph" w:customStyle="1" w:styleId="C96CC79AD97C419BB29A5224FD903F91">
    <w:name w:val="C96CC79AD97C419BB29A5224FD903F91"/>
  </w:style>
  <w:style w:type="paragraph" w:customStyle="1" w:styleId="428C8D6FA57E4AADBC42F12C0793830E">
    <w:name w:val="428C8D6FA57E4AADBC42F12C0793830E"/>
  </w:style>
  <w:style w:type="paragraph" w:customStyle="1" w:styleId="A1EBEE72BE1E4D05BA6C4A682CF2D317">
    <w:name w:val="A1EBEE72BE1E4D05BA6C4A682CF2D317"/>
  </w:style>
  <w:style w:type="paragraph" w:customStyle="1" w:styleId="8F46763748A740C68633DDA68753FCDC">
    <w:name w:val="8F46763748A740C68633DDA68753FCDC"/>
  </w:style>
  <w:style w:type="paragraph" w:customStyle="1" w:styleId="CB27BEF841FD4963BFE470010BF12C8F">
    <w:name w:val="CB27BEF841FD4963BFE470010BF12C8F"/>
  </w:style>
  <w:style w:type="paragraph" w:customStyle="1" w:styleId="F7A8D9508DDB423FA81051B5012CAD1B">
    <w:name w:val="F7A8D9508DDB423FA81051B5012CAD1B"/>
  </w:style>
  <w:style w:type="paragraph" w:customStyle="1" w:styleId="CEB418D892E64237A92CCCA3A71C8326">
    <w:name w:val="CEB418D892E64237A92CCCA3A71C8326"/>
  </w:style>
  <w:style w:type="paragraph" w:customStyle="1" w:styleId="5CC12A59A40A44F3A55EA1E42F3616C5">
    <w:name w:val="5CC12A59A40A44F3A55EA1E42F3616C5"/>
  </w:style>
  <w:style w:type="paragraph" w:customStyle="1" w:styleId="5492CD160B6E4CD4B5282D2089DAB7DC">
    <w:name w:val="5492CD160B6E4CD4B5282D2089DAB7DC"/>
  </w:style>
  <w:style w:type="paragraph" w:customStyle="1" w:styleId="E3992713A72A45F48F2FB0E51C5DE068">
    <w:name w:val="E3992713A72A45F48F2FB0E51C5DE068"/>
  </w:style>
  <w:style w:type="paragraph" w:customStyle="1" w:styleId="0CBB732898B640CBBE1989424EC89C47">
    <w:name w:val="0CBB732898B640CBBE1989424EC89C47"/>
  </w:style>
  <w:style w:type="paragraph" w:customStyle="1" w:styleId="3C2FB1C75CBA4F5D816E114A15C1958B">
    <w:name w:val="3C2FB1C75CBA4F5D816E114A15C1958B"/>
  </w:style>
  <w:style w:type="character" w:styleId="Emphasis">
    <w:name w:val="Emphasis"/>
    <w:basedOn w:val="DefaultParagraphFont"/>
    <w:uiPriority w:val="13"/>
    <w:qFormat/>
    <w:rsid w:val="00B30018"/>
    <w:rPr>
      <w:b/>
      <w:iCs/>
      <w:color w:val="2F5496" w:themeColor="accent1" w:themeShade="BF"/>
    </w:rPr>
  </w:style>
  <w:style w:type="paragraph" w:customStyle="1" w:styleId="A708BDF52C814EF899079292FE468636">
    <w:name w:val="A708BDF52C814EF899079292FE468636"/>
  </w:style>
  <w:style w:type="paragraph" w:customStyle="1" w:styleId="C340F5EFFC99487A8C9E2E2E8B3DE122">
    <w:name w:val="C340F5EFFC99487A8C9E2E2E8B3DE122"/>
  </w:style>
  <w:style w:type="paragraph" w:customStyle="1" w:styleId="2BBF6D0E6F8249B192FD7E8DA99A3E1E">
    <w:name w:val="2BBF6D0E6F8249B192FD7E8DA99A3E1E"/>
  </w:style>
  <w:style w:type="paragraph" w:customStyle="1" w:styleId="C5EE2FA7425B4FEDABC40F1F430FFDB7">
    <w:name w:val="C5EE2FA7425B4FEDABC40F1F430FFDB7"/>
  </w:style>
  <w:style w:type="paragraph" w:customStyle="1" w:styleId="4FF9DDE92D7B4880AB0DB4A60FCD405A">
    <w:name w:val="4FF9DDE92D7B4880AB0DB4A60FCD405A"/>
  </w:style>
  <w:style w:type="paragraph" w:customStyle="1" w:styleId="4943D58D3ADB4EF59ADA526706D4A287">
    <w:name w:val="4943D58D3ADB4EF59ADA526706D4A287"/>
  </w:style>
  <w:style w:type="paragraph" w:customStyle="1" w:styleId="D5D4A5109B254F97B8F406E67191D08C">
    <w:name w:val="D5D4A5109B254F97B8F406E67191D08C"/>
  </w:style>
  <w:style w:type="paragraph" w:customStyle="1" w:styleId="FF1E0428525F4F9ABE3B89E37B80919C">
    <w:name w:val="FF1E0428525F4F9ABE3B89E37B80919C"/>
  </w:style>
  <w:style w:type="paragraph" w:customStyle="1" w:styleId="2155A72D8D824D05AB0F8C98E326E3F4">
    <w:name w:val="2155A72D8D824D05AB0F8C98E326E3F4"/>
  </w:style>
  <w:style w:type="paragraph" w:customStyle="1" w:styleId="0197CEC1DC43457784DDF73DA2D21569">
    <w:name w:val="0197CEC1DC43457784DDF73DA2D21569"/>
  </w:style>
  <w:style w:type="paragraph" w:customStyle="1" w:styleId="5E7EC6BAB5BE4B0CB66524DA31CC2E80">
    <w:name w:val="5E7EC6BAB5BE4B0CB66524DA31CC2E80"/>
  </w:style>
  <w:style w:type="paragraph" w:customStyle="1" w:styleId="D51BE560D82342DC942E78C8E38AF1EE">
    <w:name w:val="D51BE560D82342DC942E78C8E38AF1EE"/>
  </w:style>
  <w:style w:type="paragraph" w:customStyle="1" w:styleId="64483F81793242AFBC9A27DFFFF084B0">
    <w:name w:val="64483F81793242AFBC9A27DFFFF084B0"/>
  </w:style>
  <w:style w:type="paragraph" w:customStyle="1" w:styleId="0D6226411FB54227914D94117EC4BDB4">
    <w:name w:val="0D6226411FB54227914D94117EC4BDB4"/>
  </w:style>
  <w:style w:type="paragraph" w:customStyle="1" w:styleId="629A842372CD4AB899D2AE9CD4293546">
    <w:name w:val="629A842372CD4AB899D2AE9CD4293546"/>
  </w:style>
  <w:style w:type="paragraph" w:customStyle="1" w:styleId="980672E6FDBC450D9CF15CAB96DEBBE7">
    <w:name w:val="980672E6FDBC450D9CF15CAB96DEBBE7"/>
  </w:style>
  <w:style w:type="paragraph" w:customStyle="1" w:styleId="ED657B2673074B948323201FEEBDF29A">
    <w:name w:val="ED657B2673074B948323201FEEBDF29A"/>
  </w:style>
  <w:style w:type="paragraph" w:customStyle="1" w:styleId="577E3D085AE44F02B2A21B25F7574538">
    <w:name w:val="577E3D085AE44F02B2A21B25F7574538"/>
  </w:style>
  <w:style w:type="paragraph" w:customStyle="1" w:styleId="2C98AA00201D47CA83C49892C92A7034">
    <w:name w:val="2C98AA00201D47CA83C49892C92A7034"/>
  </w:style>
  <w:style w:type="paragraph" w:customStyle="1" w:styleId="EDE878A9FB13419694BFBF3309A29D31">
    <w:name w:val="EDE878A9FB13419694BFBF3309A29D31"/>
  </w:style>
  <w:style w:type="paragraph" w:customStyle="1" w:styleId="9C5EC82EEBCE4E299199F0126022B358">
    <w:name w:val="9C5EC82EEBCE4E299199F0126022B358"/>
  </w:style>
  <w:style w:type="paragraph" w:customStyle="1" w:styleId="7D6A0D2C7FC047F9A2B3795F88110654">
    <w:name w:val="7D6A0D2C7FC047F9A2B3795F88110654"/>
  </w:style>
  <w:style w:type="paragraph" w:customStyle="1" w:styleId="C6B2116563D74C0BB7A8694DDE9BE12E">
    <w:name w:val="C6B2116563D74C0BB7A8694DDE9BE12E"/>
  </w:style>
  <w:style w:type="paragraph" w:customStyle="1" w:styleId="B4F07110B17944F3A5AFD0358E36B321">
    <w:name w:val="B4F07110B17944F3A5AFD0358E36B321"/>
  </w:style>
  <w:style w:type="paragraph" w:customStyle="1" w:styleId="1214698C730041249B05A7F32858F2AF">
    <w:name w:val="1214698C730041249B05A7F32858F2AF"/>
  </w:style>
  <w:style w:type="paragraph" w:customStyle="1" w:styleId="42915256AEBD41ABAC0F8AC8997DD971">
    <w:name w:val="42915256AEBD41ABAC0F8AC8997DD971"/>
  </w:style>
  <w:style w:type="paragraph" w:customStyle="1" w:styleId="6AAB22A3BEE24FD881E374369ACBCF5A">
    <w:name w:val="6AAB22A3BEE24FD881E374369ACBCF5A"/>
  </w:style>
  <w:style w:type="paragraph" w:customStyle="1" w:styleId="9FEC04F3E0B24695A5772C63437EC359">
    <w:name w:val="9FEC04F3E0B24695A5772C63437EC359"/>
  </w:style>
  <w:style w:type="paragraph" w:customStyle="1" w:styleId="47516968DA454C648E14182B8B30E3ED">
    <w:name w:val="47516968DA454C648E14182B8B30E3ED"/>
  </w:style>
  <w:style w:type="paragraph" w:customStyle="1" w:styleId="A67442CD16364F159D9DD907BF74E035">
    <w:name w:val="A67442CD16364F159D9DD907BF74E035"/>
  </w:style>
  <w:style w:type="paragraph" w:customStyle="1" w:styleId="F5D33AF470434AD8814342226E06C17F">
    <w:name w:val="F5D33AF470434AD8814342226E06C17F"/>
  </w:style>
  <w:style w:type="paragraph" w:customStyle="1" w:styleId="7AF774E032904973B66CA9EFE56D35D1">
    <w:name w:val="7AF774E032904973B66CA9EFE56D35D1"/>
  </w:style>
  <w:style w:type="paragraph" w:customStyle="1" w:styleId="EF1D7307086645B1B2CE243DBBEF2559">
    <w:name w:val="EF1D7307086645B1B2CE243DBBEF2559"/>
  </w:style>
  <w:style w:type="paragraph" w:customStyle="1" w:styleId="3FC3670EA4D64D78AB953725249EF222">
    <w:name w:val="3FC3670EA4D64D78AB953725249EF222"/>
  </w:style>
  <w:style w:type="paragraph" w:customStyle="1" w:styleId="E608E7B8744E49019FD360480516705F">
    <w:name w:val="E608E7B8744E49019FD360480516705F"/>
  </w:style>
  <w:style w:type="paragraph" w:customStyle="1" w:styleId="3507599E628F4549A4E9F219E6A8F8E2">
    <w:name w:val="3507599E628F4549A4E9F219E6A8F8E2"/>
  </w:style>
  <w:style w:type="paragraph" w:customStyle="1" w:styleId="1B28D98A276E414C92EBDDAC2C3EC3F9">
    <w:name w:val="1B28D98A276E414C92EBDDAC2C3EC3F9"/>
  </w:style>
  <w:style w:type="paragraph" w:customStyle="1" w:styleId="78463FF1CFB14CBCB58FA04937788211">
    <w:name w:val="78463FF1CFB14CBCB58FA04937788211"/>
  </w:style>
  <w:style w:type="paragraph" w:customStyle="1" w:styleId="46C73177467F40428E4E6B40F0530E0A">
    <w:name w:val="46C73177467F40428E4E6B40F0530E0A"/>
  </w:style>
  <w:style w:type="paragraph" w:customStyle="1" w:styleId="964B072D4E084EC8B5E2120996810432">
    <w:name w:val="964B072D4E084EC8B5E2120996810432"/>
  </w:style>
  <w:style w:type="paragraph" w:customStyle="1" w:styleId="2FF3786FB8FF4EBD91A5A349DE445488">
    <w:name w:val="2FF3786FB8FF4EBD91A5A349DE445488"/>
  </w:style>
  <w:style w:type="paragraph" w:customStyle="1" w:styleId="68E363387C3C44B2B5B12A5B469FC6B5">
    <w:name w:val="68E363387C3C44B2B5B12A5B469FC6B5"/>
  </w:style>
  <w:style w:type="paragraph" w:customStyle="1" w:styleId="DF2FC815939049EDB9DFEB385D6F5D45">
    <w:name w:val="DF2FC815939049EDB9DFEB385D6F5D45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lang w:eastAsia="ja-JP"/>
    </w:rPr>
  </w:style>
  <w:style w:type="paragraph" w:customStyle="1" w:styleId="C9C064A1C9CB4F3689B8E8EB76F62474">
    <w:name w:val="C9C064A1C9CB4F3689B8E8EB76F62474"/>
  </w:style>
  <w:style w:type="paragraph" w:customStyle="1" w:styleId="125DE4AE63334A299D6A6DB3F670030D">
    <w:name w:val="125DE4AE63334A299D6A6DB3F670030D"/>
  </w:style>
  <w:style w:type="paragraph" w:customStyle="1" w:styleId="A652424667034E59BEBA9C569A9928CA">
    <w:name w:val="A652424667034E59BEBA9C569A9928CA"/>
  </w:style>
  <w:style w:type="paragraph" w:customStyle="1" w:styleId="E044205633CB431E80D740F36D193E0E">
    <w:name w:val="E044205633CB431E80D740F36D193E0E"/>
  </w:style>
  <w:style w:type="paragraph" w:customStyle="1" w:styleId="246D1A73B824430AB4584622D1C66C4E">
    <w:name w:val="246D1A73B824430AB4584622D1C66C4E"/>
  </w:style>
  <w:style w:type="paragraph" w:customStyle="1" w:styleId="F3D62F785F8D4381B6038968696F6051">
    <w:name w:val="F3D62F785F8D4381B6038968696F6051"/>
  </w:style>
  <w:style w:type="paragraph" w:customStyle="1" w:styleId="2E946BA85318441E950B18B7990194DA">
    <w:name w:val="2E946BA85318441E950B18B7990194DA"/>
    <w:rsid w:val="00B30018"/>
  </w:style>
  <w:style w:type="paragraph" w:customStyle="1" w:styleId="595ED8E6FA0B476DA3AB0A4ED72E7B4B">
    <w:name w:val="595ED8E6FA0B476DA3AB0A4ED72E7B4B"/>
    <w:rsid w:val="00B30018"/>
  </w:style>
  <w:style w:type="paragraph" w:customStyle="1" w:styleId="6E759F20A0384D538B0DF390B11CA310">
    <w:name w:val="6E759F20A0384D538B0DF390B11CA310"/>
    <w:rsid w:val="00B30018"/>
  </w:style>
  <w:style w:type="paragraph" w:customStyle="1" w:styleId="DFFC4B8F93994CA6A818E18C3E58EE10">
    <w:name w:val="DFFC4B8F93994CA6A818E18C3E58EE10"/>
    <w:rsid w:val="00B30018"/>
  </w:style>
  <w:style w:type="paragraph" w:customStyle="1" w:styleId="40CA25D96FE4419AB10DDDC0AEFD3183">
    <w:name w:val="40CA25D96FE4419AB10DDDC0AEFD3183"/>
    <w:rsid w:val="00B30018"/>
  </w:style>
  <w:style w:type="paragraph" w:customStyle="1" w:styleId="74A0CE2D9EAD4EAB9AE36D6AEF122F4A">
    <w:name w:val="74A0CE2D9EAD4EAB9AE36D6AEF122F4A"/>
    <w:rsid w:val="00B30018"/>
  </w:style>
  <w:style w:type="paragraph" w:customStyle="1" w:styleId="F8F579CB98B84D87B6530379F695752B">
    <w:name w:val="F8F579CB98B84D87B6530379F695752B"/>
    <w:rsid w:val="00B30018"/>
  </w:style>
  <w:style w:type="paragraph" w:customStyle="1" w:styleId="DAE813477A29429789DAA416F73D6DAB">
    <w:name w:val="DAE813477A29429789DAA416F73D6DAB"/>
    <w:rsid w:val="00B30018"/>
  </w:style>
  <w:style w:type="paragraph" w:customStyle="1" w:styleId="14C97D95A0BF477A8967DB5BF9D1278B">
    <w:name w:val="14C97D95A0BF477A8967DB5BF9D1278B"/>
    <w:rsid w:val="00B30018"/>
  </w:style>
  <w:style w:type="paragraph" w:customStyle="1" w:styleId="8863D42000BF4813A2EA99DD43D83F96">
    <w:name w:val="8863D42000BF4813A2EA99DD43D83F96"/>
    <w:rsid w:val="00B30018"/>
  </w:style>
  <w:style w:type="paragraph" w:customStyle="1" w:styleId="36D3E8C24A7E4E7FA8D63286FB20274A">
    <w:name w:val="36D3E8C24A7E4E7FA8D63286FB20274A"/>
    <w:rsid w:val="00B30018"/>
  </w:style>
  <w:style w:type="paragraph" w:customStyle="1" w:styleId="935FA09C62AA4B768C121070A22030EB">
    <w:name w:val="935FA09C62AA4B768C121070A22030EB"/>
    <w:rsid w:val="00566747"/>
  </w:style>
  <w:style w:type="paragraph" w:customStyle="1" w:styleId="39ECAB5B28754FEBAAE9B303ABD5F282">
    <w:name w:val="39ECAB5B28754FEBAAE9B303ABD5F282"/>
    <w:rsid w:val="00566747"/>
  </w:style>
  <w:style w:type="paragraph" w:customStyle="1" w:styleId="F92FB034E5954B9EB96F5FB32B773F7F">
    <w:name w:val="F92FB034E5954B9EB96F5FB32B773F7F"/>
    <w:rsid w:val="00566747"/>
  </w:style>
  <w:style w:type="paragraph" w:customStyle="1" w:styleId="DE9C1A684751466EBFDA59C0588E74EF">
    <w:name w:val="DE9C1A684751466EBFDA59C0588E74EF"/>
    <w:rsid w:val="00566747"/>
  </w:style>
  <w:style w:type="paragraph" w:customStyle="1" w:styleId="516FCB78284343DABF034CEAA5760D4C">
    <w:name w:val="516FCB78284343DABF034CEAA5760D4C"/>
    <w:rsid w:val="00566747"/>
  </w:style>
  <w:style w:type="paragraph" w:customStyle="1" w:styleId="8BB687FF4CA2404D83C9B5FB7E552020">
    <w:name w:val="8BB687FF4CA2404D83C9B5FB7E552020"/>
    <w:rsid w:val="00566747"/>
  </w:style>
  <w:style w:type="paragraph" w:customStyle="1" w:styleId="2BBD4BEBA07142929A6E02F0F0C91246">
    <w:name w:val="2BBD4BEBA07142929A6E02F0F0C91246"/>
    <w:rsid w:val="00566747"/>
  </w:style>
  <w:style w:type="paragraph" w:customStyle="1" w:styleId="949B0BF636F04B8C88B5CC8AB9097339">
    <w:name w:val="949B0BF636F04B8C88B5CC8AB9097339"/>
    <w:rsid w:val="00566747"/>
  </w:style>
  <w:style w:type="paragraph" w:customStyle="1" w:styleId="0FE2A449EDE84448AEB0E038F40D6427">
    <w:name w:val="0FE2A449EDE84448AEB0E038F40D6427"/>
    <w:rsid w:val="00566747"/>
  </w:style>
  <w:style w:type="paragraph" w:customStyle="1" w:styleId="4CDE17461B6E44739B17C5FAB33DE6AF">
    <w:name w:val="4CDE17461B6E44739B17C5FAB33DE6AF"/>
    <w:rsid w:val="00566747"/>
  </w:style>
  <w:style w:type="paragraph" w:customStyle="1" w:styleId="13DBA81F09B845699D4630E3AE5B6464">
    <w:name w:val="13DBA81F09B845699D4630E3AE5B6464"/>
    <w:rsid w:val="00566747"/>
  </w:style>
  <w:style w:type="paragraph" w:customStyle="1" w:styleId="DA5B26FE887F49D59929A2062AF8147F">
    <w:name w:val="DA5B26FE887F49D59929A2062AF8147F"/>
    <w:rsid w:val="00566747"/>
  </w:style>
  <w:style w:type="paragraph" w:customStyle="1" w:styleId="4D7A3C198A174C4AA09DABEF7A4B6DAB">
    <w:name w:val="4D7A3C198A174C4AA09DABEF7A4B6DAB"/>
    <w:rsid w:val="00566747"/>
  </w:style>
  <w:style w:type="paragraph" w:customStyle="1" w:styleId="F5A0510548FB41A6BF56C41A02BBBCE6">
    <w:name w:val="F5A0510548FB41A6BF56C41A02BBBCE6"/>
    <w:rsid w:val="00566747"/>
  </w:style>
  <w:style w:type="paragraph" w:customStyle="1" w:styleId="8DD006FA35124AC7A8BBF37E5D94203E">
    <w:name w:val="8DD006FA35124AC7A8BBF37E5D94203E"/>
    <w:rsid w:val="005667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invoice.dotx</Template>
  <TotalTime>156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Faisal Awan</cp:lastModifiedBy>
  <cp:revision>30</cp:revision>
  <dcterms:created xsi:type="dcterms:W3CDTF">2018-05-16T11:24:00Z</dcterms:created>
  <dcterms:modified xsi:type="dcterms:W3CDTF">2018-05-17T12:54:00Z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2017-11-22T06:56:17.4973782Z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