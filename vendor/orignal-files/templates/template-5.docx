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3ABA8" w14:textId="5FA5EC2F" w:rsidR="00D1275A" w:rsidRDefault="00D1275A" w:rsidP="00D1275A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${</w:t>
      </w:r>
      <w:proofErr w:type="spellStart"/>
      <w:r>
        <w:rPr>
          <w:b/>
          <w:bCs/>
          <w:color w:val="FF0000"/>
          <w:sz w:val="36"/>
          <w:szCs w:val="36"/>
        </w:rPr>
        <w:t>file_title</w:t>
      </w:r>
      <w:proofErr w:type="spellEnd"/>
      <w:r>
        <w:rPr>
          <w:b/>
          <w:bCs/>
          <w:color w:val="FF0000"/>
          <w:sz w:val="36"/>
          <w:szCs w:val="36"/>
        </w:rPr>
        <w:t>}</w:t>
      </w:r>
    </w:p>
    <w:p w14:paraId="0F064BE0" w14:textId="77777777" w:rsidR="00EB444E" w:rsidRDefault="00EB444E" w:rsidP="00EB444E">
      <w:pPr>
        <w:jc w:val="center"/>
        <w:rPr>
          <w:color w:val="000000" w:themeColor="text1"/>
        </w:rPr>
      </w:pPr>
      <w:proofErr w:type="spellStart"/>
      <w:r w:rsidRPr="001E73A9">
        <w:rPr>
          <w:color w:val="000000" w:themeColor="text1"/>
        </w:rPr>
        <w:t>Pakki</w:t>
      </w:r>
      <w:proofErr w:type="spellEnd"/>
      <w:r w:rsidRPr="001E73A9">
        <w:rPr>
          <w:color w:val="000000" w:themeColor="text1"/>
        </w:rPr>
        <w:t xml:space="preserve"> </w:t>
      </w:r>
      <w:proofErr w:type="spellStart"/>
      <w:r w:rsidRPr="001E73A9">
        <w:rPr>
          <w:color w:val="000000" w:themeColor="text1"/>
        </w:rPr>
        <w:t>Kotli</w:t>
      </w:r>
      <w:proofErr w:type="spellEnd"/>
      <w:r w:rsidRPr="001E73A9">
        <w:rPr>
          <w:color w:val="000000" w:themeColor="text1"/>
        </w:rPr>
        <w:t xml:space="preserve">, </w:t>
      </w:r>
      <w:proofErr w:type="spellStart"/>
      <w:r w:rsidRPr="001E73A9">
        <w:rPr>
          <w:color w:val="000000" w:themeColor="text1"/>
        </w:rPr>
        <w:t>Daska</w:t>
      </w:r>
      <w:proofErr w:type="spellEnd"/>
      <w:r w:rsidRPr="001E73A9">
        <w:rPr>
          <w:color w:val="000000" w:themeColor="text1"/>
        </w:rPr>
        <w:t xml:space="preserve"> Road 51310, Sialkot - Pakistan. </w:t>
      </w:r>
      <w:r w:rsidRPr="001E73A9">
        <w:rPr>
          <w:color w:val="000000" w:themeColor="text1"/>
        </w:rPr>
        <w:br/>
      </w:r>
      <w:proofErr w:type="spellStart"/>
      <w:r w:rsidRPr="001E73A9">
        <w:rPr>
          <w:color w:val="000000" w:themeColor="text1"/>
        </w:rPr>
        <w:t>Ph</w:t>
      </w:r>
      <w:proofErr w:type="spellEnd"/>
      <w:r w:rsidRPr="001E73A9">
        <w:rPr>
          <w:color w:val="000000" w:themeColor="text1"/>
        </w:rPr>
        <w:t xml:space="preserve">:  +92 300 </w:t>
      </w:r>
      <w:proofErr w:type="gramStart"/>
      <w:r w:rsidRPr="001E73A9">
        <w:rPr>
          <w:color w:val="000000" w:themeColor="text1"/>
        </w:rPr>
        <w:t>8800553 ,</w:t>
      </w:r>
      <w:proofErr w:type="gramEnd"/>
      <w:r w:rsidRPr="001E73A9">
        <w:rPr>
          <w:color w:val="000000" w:themeColor="text1"/>
        </w:rPr>
        <w:t xml:space="preserve"> +92.314.4251987 </w:t>
      </w:r>
      <w:r w:rsidRPr="001E73A9">
        <w:rPr>
          <w:color w:val="000000" w:themeColor="text1"/>
        </w:rPr>
        <w:br/>
        <w:t>Email: sakib381@gmail.com</w:t>
      </w:r>
    </w:p>
    <w:p w14:paraId="144C06A3" w14:textId="43A75DAD" w:rsidR="00A12C91" w:rsidRDefault="00A12C91" w:rsidP="00D1275A">
      <w:pPr>
        <w:jc w:val="center"/>
        <w:rPr>
          <w:color w:val="000000" w:themeColor="text1"/>
        </w:rPr>
      </w:pPr>
      <w:bookmarkStart w:id="0" w:name="_GoBack"/>
      <w:bookmarkEnd w:id="0"/>
    </w:p>
    <w:p w14:paraId="06C1941C" w14:textId="4B5BBCFB" w:rsidR="00A12C91" w:rsidRDefault="00A12C91" w:rsidP="00D1275A">
      <w:pPr>
        <w:jc w:val="center"/>
        <w:rPr>
          <w:color w:val="000000" w:themeColor="text1"/>
        </w:rPr>
      </w:pPr>
    </w:p>
    <w:p w14:paraId="115AD0EB" w14:textId="29CE2FC7" w:rsidR="00D1275A" w:rsidRPr="00A12C91" w:rsidRDefault="00A12C91" w:rsidP="00A12C91">
      <w:pPr>
        <w:jc w:val="center"/>
        <w:rPr>
          <w:sz w:val="32"/>
          <w:szCs w:val="32"/>
        </w:rPr>
      </w:pPr>
      <w:r w:rsidRPr="00A12C91">
        <w:rPr>
          <w:rStyle w:val="Strong"/>
          <w:sz w:val="32"/>
          <w:szCs w:val="32"/>
        </w:rPr>
        <w:t>PROFORMA INVOICE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7470"/>
        <w:gridCol w:w="3330"/>
      </w:tblGrid>
      <w:tr w:rsidR="00424AE2" w14:paraId="217FA8B9" w14:textId="77777777" w:rsidTr="00D1275A">
        <w:trPr>
          <w:trHeight w:val="1349"/>
        </w:trPr>
        <w:tc>
          <w:tcPr>
            <w:tcW w:w="7470" w:type="dxa"/>
          </w:tcPr>
          <w:p w14:paraId="323C875D" w14:textId="77777777" w:rsidR="00424AE2" w:rsidRDefault="007D633B" w:rsidP="00BB5412">
            <w:pPr>
              <w:pStyle w:val="ContactInfo"/>
            </w:pPr>
            <w:r>
              <w:t>${</w:t>
            </w:r>
            <w:proofErr w:type="spellStart"/>
            <w:r w:rsidRPr="00903137">
              <w:t>customeraddress</w:t>
            </w:r>
            <w:proofErr w:type="spellEnd"/>
            <w:r>
              <w:t>}</w:t>
            </w:r>
          </w:p>
          <w:p w14:paraId="5D09CA2A" w14:textId="53870417" w:rsidR="007D633B" w:rsidRDefault="007D633B" w:rsidP="00BB5412">
            <w:pPr>
              <w:pStyle w:val="ContactInfo"/>
            </w:pPr>
            <w:r>
              <w:t>Phone: ${</w:t>
            </w:r>
            <w:proofErr w:type="spellStart"/>
            <w:r w:rsidRPr="00903137">
              <w:t>customer</w:t>
            </w:r>
            <w:r>
              <w:t>phone</w:t>
            </w:r>
            <w:proofErr w:type="spellEnd"/>
            <w:r>
              <w:t>}</w:t>
            </w:r>
          </w:p>
          <w:p w14:paraId="6BC9718B" w14:textId="205F2943" w:rsidR="007D633B" w:rsidRDefault="007D633B" w:rsidP="00BB5412">
            <w:pPr>
              <w:pStyle w:val="ContactInfo"/>
            </w:pPr>
            <w:r>
              <w:t>Email</w:t>
            </w:r>
            <w:r w:rsidR="00AF71A9">
              <w:t>:</w:t>
            </w:r>
            <w:r>
              <w:t xml:space="preserve"> ${</w:t>
            </w:r>
            <w:proofErr w:type="spellStart"/>
            <w:r w:rsidRPr="00903137">
              <w:t>customer</w:t>
            </w:r>
            <w:r>
              <w:t>email</w:t>
            </w:r>
            <w:proofErr w:type="spellEnd"/>
            <w:r>
              <w:t>}</w:t>
            </w:r>
          </w:p>
        </w:tc>
        <w:tc>
          <w:tcPr>
            <w:tcW w:w="3330" w:type="dxa"/>
          </w:tcPr>
          <w:p w14:paraId="2A15DC9B" w14:textId="379F2598" w:rsidR="00424AE2" w:rsidRDefault="00E62A02">
            <w:pPr>
              <w:pStyle w:val="Rightalign"/>
            </w:pPr>
            <w:sdt>
              <w:sdtPr>
                <w:rPr>
                  <w:rStyle w:val="Strong"/>
                </w:rPr>
                <w:alias w:val="Invoice:"/>
                <w:tag w:val="Invoice:"/>
                <w:id w:val="2079632369"/>
                <w:placeholder>
                  <w:docPart w:val="E1459CD238EF4492B3735D88760BFDC4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="00AA1304" w:rsidRPr="00652283">
                  <w:rPr>
                    <w:rStyle w:val="Strong"/>
                  </w:rPr>
                  <w:t>INVOICE</w:t>
                </w:r>
              </w:sdtContent>
            </w:sdt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 w:rsidR="00EE03DC">
              <w:t>${order}</w:t>
            </w:r>
          </w:p>
          <w:p w14:paraId="23BCEA92" w14:textId="2100D2AE" w:rsidR="00424AE2" w:rsidRDefault="00AA130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sdt>
              <w:sdtPr>
                <w:rPr>
                  <w:rStyle w:val="Strong"/>
                </w:rPr>
                <w:alias w:val="Date:"/>
                <w:tag w:val="Date:"/>
                <w:id w:val="2089040624"/>
                <w:placeholder>
                  <w:docPart w:val="428C8D6FA57E4AADBC42F12C0793830E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Pr="00652283">
                  <w:rPr>
                    <w:rStyle w:val="Strong"/>
                  </w:rPr>
                  <w:t>DATE</w:t>
                </w:r>
              </w:sdtContent>
            </w:sdt>
            <w:r w:rsidR="00780CA3">
              <w:rPr>
                <w:rStyle w:val="Heading3Char"/>
              </w:rPr>
              <w:t xml:space="preserve"> </w:t>
            </w:r>
            <w:r w:rsidR="00EE03DC">
              <w:t>${date}</w:t>
            </w:r>
          </w:p>
        </w:tc>
      </w:tr>
      <w:tr w:rsidR="00296917" w14:paraId="13184AA8" w14:textId="77777777" w:rsidTr="00D1275A">
        <w:trPr>
          <w:trHeight w:val="1871"/>
        </w:trPr>
        <w:tc>
          <w:tcPr>
            <w:tcW w:w="7470" w:type="dxa"/>
            <w:tcMar>
              <w:bottom w:w="288" w:type="dxa"/>
            </w:tcMar>
          </w:tcPr>
          <w:p w14:paraId="52DA60AB" w14:textId="1B23950F" w:rsidR="00296917" w:rsidRDefault="00296917" w:rsidP="00296917">
            <w:pPr>
              <w:pStyle w:val="ContactInfo"/>
            </w:pPr>
          </w:p>
        </w:tc>
        <w:tc>
          <w:tcPr>
            <w:tcW w:w="3330" w:type="dxa"/>
          </w:tcPr>
          <w:p w14:paraId="1659EE51" w14:textId="224B59B7" w:rsidR="00296917" w:rsidRDefault="00296917" w:rsidP="00296917">
            <w:pPr>
              <w:pStyle w:val="Rightalign"/>
            </w:pPr>
            <w:r w:rsidRPr="001065DA">
              <w:rPr>
                <w:rStyle w:val="Strong"/>
              </w:rPr>
              <w:t>CONSIGNEE:</w:t>
            </w:r>
            <w:r>
              <w:t xml:space="preserve"> ${</w:t>
            </w:r>
            <w:proofErr w:type="spellStart"/>
            <w:r w:rsidRPr="00903137">
              <w:t>customer</w:t>
            </w:r>
            <w:r>
              <w:t>name</w:t>
            </w:r>
            <w:proofErr w:type="spellEnd"/>
            <w:r>
              <w:t>}</w:t>
            </w:r>
          </w:p>
        </w:tc>
      </w:tr>
    </w:tbl>
    <w:tbl>
      <w:tblPr>
        <w:tblStyle w:val="GridTable1Light-Accent1"/>
        <w:tblW w:w="5795" w:type="pct"/>
        <w:tblLayout w:type="fixed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570"/>
        <w:gridCol w:w="1980"/>
        <w:gridCol w:w="649"/>
        <w:gridCol w:w="1659"/>
        <w:gridCol w:w="1659"/>
      </w:tblGrid>
      <w:tr w:rsidR="003602FE" w14:paraId="052ECE08" w14:textId="3C05DCBA" w:rsidTr="00134F4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5B807E7D" w14:textId="6C5CAF7C" w:rsidR="003602FE" w:rsidRDefault="005155AE" w:rsidP="00CB34FD">
            <w:pPr>
              <w:pStyle w:val="Heading5"/>
              <w:outlineLvl w:val="4"/>
              <w:rPr>
                <w:rStyle w:val="Emphasis"/>
              </w:rPr>
            </w:pPr>
            <w:r>
              <w:rPr>
                <w:rStyle w:val="Emphasis"/>
              </w:rPr>
              <w:t>Product Name</w:t>
            </w:r>
            <w:r w:rsidRPr="003602FE">
              <w:rPr>
                <w:rStyle w:val="Emphasis"/>
              </w:rPr>
              <w:t xml:space="preserve"> </w:t>
            </w:r>
          </w:p>
        </w:tc>
        <w:tc>
          <w:tcPr>
            <w:tcW w:w="1980" w:type="dxa"/>
          </w:tcPr>
          <w:p w14:paraId="25F4CF79" w14:textId="4451B813" w:rsidR="003602FE" w:rsidRPr="006224C3" w:rsidRDefault="005155AE" w:rsidP="00CB34FD">
            <w:pPr>
              <w:pStyle w:val="Heading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602FE">
              <w:rPr>
                <w:rStyle w:val="Emphasis"/>
              </w:rPr>
              <w:t>USD/UNIT</w:t>
            </w:r>
          </w:p>
        </w:tc>
        <w:tc>
          <w:tcPr>
            <w:tcW w:w="649" w:type="dxa"/>
            <w:vAlign w:val="center"/>
          </w:tcPr>
          <w:p w14:paraId="3BC81087" w14:textId="0C4B6AED" w:rsidR="003602FE" w:rsidRPr="006224C3" w:rsidRDefault="005155AE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602FE">
              <w:rPr>
                <w:rStyle w:val="Emphasis"/>
              </w:rPr>
              <w:t xml:space="preserve">QTY </w:t>
            </w:r>
          </w:p>
        </w:tc>
        <w:tc>
          <w:tcPr>
            <w:tcW w:w="1659" w:type="dxa"/>
          </w:tcPr>
          <w:p w14:paraId="47F19899" w14:textId="17547631" w:rsidR="003602FE" w:rsidRPr="003602FE" w:rsidRDefault="003602FE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602FE">
              <w:rPr>
                <w:rStyle w:val="Emphasis"/>
              </w:rPr>
              <w:t>AMOUNT</w:t>
            </w:r>
          </w:p>
        </w:tc>
      </w:tr>
      <w:tr w:rsidR="003602FE" w14:paraId="44F34FB0" w14:textId="77777777" w:rsidTr="00134F44">
        <w:trPr>
          <w:gridAfter w:val="1"/>
          <w:wAfter w:w="16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5182B7DF" w14:textId="6950C09E" w:rsidR="003602FE" w:rsidRDefault="003602FE" w:rsidP="00CB34FD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1ED4B5D0" w14:textId="08062155" w:rsidR="003602FE" w:rsidRDefault="005155AE" w:rsidP="00CB3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602FE">
              <w:rPr>
                <w:rFonts w:ascii="Calibri" w:hAnsi="Calibri" w:cs="Calibri"/>
              </w:rPr>
              <w:t>CNF</w:t>
            </w:r>
          </w:p>
        </w:tc>
        <w:tc>
          <w:tcPr>
            <w:tcW w:w="649" w:type="dxa"/>
          </w:tcPr>
          <w:p w14:paraId="614FB132" w14:textId="1AF36F6B" w:rsidR="003602FE" w:rsidRDefault="003602FE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659" w:type="dxa"/>
          </w:tcPr>
          <w:p w14:paraId="494DB3B0" w14:textId="68BF8F17" w:rsidR="003602FE" w:rsidRDefault="003602FE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602FE">
              <w:rPr>
                <w:rFonts w:ascii="Calibri" w:hAnsi="Calibri" w:cs="Calibri"/>
              </w:rPr>
              <w:t>CNF</w:t>
            </w:r>
          </w:p>
        </w:tc>
      </w:tr>
      <w:tr w:rsidR="003602FE" w14:paraId="6342B62B" w14:textId="1A77F4EF" w:rsidTr="00134F44">
        <w:trPr>
          <w:gridAfter w:val="1"/>
          <w:wAfter w:w="16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60A7091B" w14:textId="430F608A" w:rsidR="003602FE" w:rsidRPr="003602FE" w:rsidRDefault="003602FE" w:rsidP="003602FE">
            <w:pPr>
              <w:rPr>
                <w:rFonts w:ascii="Calibri" w:hAnsi="Calibri" w:cs="Calibri"/>
                <w:bCs w:val="0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 w:rsidR="005155AE">
              <w:rPr>
                <w:rFonts w:ascii="Calibri" w:hAnsi="Calibri" w:cs="Calibri"/>
              </w:rPr>
              <w:t>productname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980" w:type="dxa"/>
          </w:tcPr>
          <w:p w14:paraId="6FA2CB37" w14:textId="338CE31D" w:rsidR="003602FE" w:rsidRDefault="003602FE" w:rsidP="003602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 w:rsidR="005155AE">
              <w:rPr>
                <w:rFonts w:ascii="Calibri" w:hAnsi="Calibri" w:cs="Calibri"/>
              </w:rPr>
              <w:t>productunit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649" w:type="dxa"/>
          </w:tcPr>
          <w:p w14:paraId="535AF3AB" w14:textId="0CBC6C21" w:rsidR="003602FE" w:rsidRDefault="003602FE" w:rsidP="003602FE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${</w:t>
            </w:r>
            <w:proofErr w:type="spellStart"/>
            <w:r w:rsidR="005155AE">
              <w:rPr>
                <w:rFonts w:ascii="Calibri" w:hAnsi="Calibri" w:cs="Calibri"/>
              </w:rPr>
              <w:t>productcount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659" w:type="dxa"/>
          </w:tcPr>
          <w:p w14:paraId="06FC3604" w14:textId="46DA6627" w:rsidR="003602FE" w:rsidRDefault="003602FE" w:rsidP="003602FE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productamount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</w:tr>
      <w:tr w:rsidR="00296917" w14:paraId="3F5E9E3C" w14:textId="40D95DF0" w:rsidTr="0013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5EA76D40" w14:textId="5929B392" w:rsidR="00296917" w:rsidRPr="00134F44" w:rsidRDefault="00296917" w:rsidP="00296917">
            <w:pPr>
              <w:rPr>
                <w:rStyle w:val="Emphasis"/>
                <w:bCs w:val="0"/>
              </w:rPr>
            </w:pPr>
          </w:p>
        </w:tc>
        <w:tc>
          <w:tcPr>
            <w:tcW w:w="1980" w:type="dxa"/>
          </w:tcPr>
          <w:p w14:paraId="7E8DC3AD" w14:textId="4004C1FD" w:rsidR="00296917" w:rsidRPr="00134F44" w:rsidRDefault="00296917" w:rsidP="00296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49" w:type="dxa"/>
          </w:tcPr>
          <w:p w14:paraId="1F98AE2C" w14:textId="7A724E2F" w:rsidR="00296917" w:rsidRPr="00134F44" w:rsidRDefault="00296917" w:rsidP="00296917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6259BC52" w14:textId="16F4EB6A" w:rsidR="00296917" w:rsidRPr="00134F44" w:rsidRDefault="00296917" w:rsidP="00296917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F5A0C5" w14:textId="77777777" w:rsidR="00296917" w:rsidRPr="00134F44" w:rsidRDefault="00296917" w:rsidP="00296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4F44" w14:paraId="5EE11608" w14:textId="77777777" w:rsidTr="0013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4423C598" w14:textId="77777777" w:rsidR="00134F44" w:rsidRPr="00134F44" w:rsidRDefault="00134F44" w:rsidP="00134F44">
            <w:pPr>
              <w:rPr>
                <w:rStyle w:val="Emphasis"/>
                <w:bCs w:val="0"/>
              </w:rPr>
            </w:pPr>
          </w:p>
        </w:tc>
        <w:tc>
          <w:tcPr>
            <w:tcW w:w="1980" w:type="dxa"/>
          </w:tcPr>
          <w:p w14:paraId="2B603D73" w14:textId="77777777" w:rsidR="00134F44" w:rsidRPr="00134F44" w:rsidRDefault="00134F44" w:rsidP="0013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49" w:type="dxa"/>
          </w:tcPr>
          <w:p w14:paraId="26222777" w14:textId="77777777" w:rsidR="00134F44" w:rsidRPr="00134F44" w:rsidRDefault="00134F44" w:rsidP="00134F44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0750CD09" w14:textId="6CC4F0D1" w:rsidR="00134F44" w:rsidRPr="00134F44" w:rsidRDefault="00134F44" w:rsidP="00134F44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41D68CB7" w14:textId="77777777" w:rsidR="00134F44" w:rsidRPr="00134F44" w:rsidRDefault="00134F44" w:rsidP="0013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4F44" w14:paraId="7CDB8CF7" w14:textId="77777777" w:rsidTr="00134F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570" w:type="dxa"/>
          </w:tcPr>
          <w:p w14:paraId="324D3920" w14:textId="77777777" w:rsidR="00134F44" w:rsidRPr="00134F44" w:rsidRDefault="00134F44" w:rsidP="00134F44">
            <w:pPr>
              <w:rPr>
                <w:rStyle w:val="Emphasis"/>
                <w:bCs w:val="0"/>
              </w:rPr>
            </w:pPr>
          </w:p>
        </w:tc>
        <w:tc>
          <w:tcPr>
            <w:tcW w:w="1980" w:type="dxa"/>
          </w:tcPr>
          <w:p w14:paraId="57955C1D" w14:textId="6EE498CA" w:rsidR="00134F44" w:rsidRPr="00134F44" w:rsidRDefault="00134F44" w:rsidP="00134F4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/>
                <w:bCs w:val="0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49" w:type="dxa"/>
          </w:tcPr>
          <w:p w14:paraId="17FB960F" w14:textId="77777777" w:rsidR="00134F44" w:rsidRPr="00134F44" w:rsidRDefault="00134F44" w:rsidP="00134F44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9B888E7" w14:textId="0FBC32F0" w:rsidR="00134F44" w:rsidRPr="00134F44" w:rsidRDefault="00134F44" w:rsidP="00134F44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768DC63" w14:textId="77777777" w:rsidR="00134F44" w:rsidRPr="00134F44" w:rsidRDefault="00134F44" w:rsidP="00134F4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</w:tr>
    </w:tbl>
    <w:p w14:paraId="3395BE78" w14:textId="75FAD364" w:rsidR="00524586" w:rsidRDefault="00524586" w:rsidP="006224C3">
      <w:pPr>
        <w:pStyle w:val="Closing"/>
      </w:pPr>
    </w:p>
    <w:tbl>
      <w:tblPr>
        <w:tblStyle w:val="Style1"/>
        <w:tblW w:w="12449" w:type="dxa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  <w:gridCol w:w="1659"/>
      </w:tblGrid>
      <w:tr w:rsidR="00FA1EFB" w14:paraId="727543C6" w14:textId="77777777" w:rsidTr="00FA1EF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59" w:type="dxa"/>
        </w:trPr>
        <w:tc>
          <w:tcPr>
            <w:tcW w:w="2697" w:type="dxa"/>
          </w:tcPr>
          <w:p w14:paraId="4F3CBAE1" w14:textId="77777777" w:rsidR="00FA1EFB" w:rsidRDefault="00FA1EFB" w:rsidP="00FA1EFB">
            <w:pPr>
              <w:pStyle w:val="Closing"/>
            </w:pPr>
          </w:p>
        </w:tc>
        <w:tc>
          <w:tcPr>
            <w:tcW w:w="2697" w:type="dxa"/>
          </w:tcPr>
          <w:p w14:paraId="67DA25E6" w14:textId="77777777" w:rsidR="00FA1EFB" w:rsidRDefault="00FA1EFB" w:rsidP="00FA1EFB">
            <w:pPr>
              <w:pStyle w:val="Closing"/>
            </w:pPr>
          </w:p>
        </w:tc>
        <w:tc>
          <w:tcPr>
            <w:tcW w:w="2698" w:type="dxa"/>
          </w:tcPr>
          <w:p w14:paraId="36ECD26E" w14:textId="63386170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rStyle w:val="Emphasis"/>
                <w:b/>
                <w:color w:val="404040" w:themeColor="text1" w:themeTint="BF"/>
                <w:sz w:val="20"/>
                <w:szCs w:val="20"/>
              </w:rPr>
              <w:t xml:space="preserve">Sub </w:t>
            </w:r>
            <w:sdt>
              <w:sdtPr>
                <w:rPr>
                  <w:rStyle w:val="Emphasis"/>
                  <w:color w:val="404040" w:themeColor="text1" w:themeTint="BF"/>
                  <w:sz w:val="20"/>
                  <w:szCs w:val="20"/>
                </w:rPr>
                <w:alias w:val="Total:"/>
                <w:tag w:val="Total:"/>
                <w:id w:val="1059289457"/>
                <w:placeholder>
                  <w:docPart w:val="8DD006FA35124AC7A8BBF37E5D94203E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iCs w:val="0"/>
                  <w:color w:val="2E74B5" w:themeColor="accent1" w:themeShade="BF"/>
                </w:rPr>
              </w:sdtEndPr>
              <w:sdtContent>
                <w:r w:rsidRPr="00134F44">
                  <w:rPr>
                    <w:color w:val="404040" w:themeColor="text1" w:themeTint="BF"/>
                    <w:sz w:val="20"/>
                    <w:szCs w:val="20"/>
                  </w:rPr>
                  <w:t>Total</w:t>
                </w:r>
              </w:sdtContent>
            </w:sdt>
          </w:p>
        </w:tc>
        <w:tc>
          <w:tcPr>
            <w:tcW w:w="2698" w:type="dxa"/>
          </w:tcPr>
          <w:p w14:paraId="365192B0" w14:textId="4CF7FDC0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color w:val="404040" w:themeColor="text1" w:themeTint="BF"/>
                <w:sz w:val="20"/>
                <w:szCs w:val="20"/>
              </w:rPr>
              <w:t>${</w:t>
            </w:r>
            <w:proofErr w:type="spellStart"/>
            <w:r w:rsidRPr="00134F44">
              <w:rPr>
                <w:color w:val="404040" w:themeColor="text1" w:themeTint="BF"/>
                <w:sz w:val="20"/>
                <w:szCs w:val="20"/>
              </w:rPr>
              <w:t>subtotalamount</w:t>
            </w:r>
            <w:proofErr w:type="spellEnd"/>
            <w:r w:rsidRPr="00134F44">
              <w:rPr>
                <w:color w:val="404040" w:themeColor="text1" w:themeTint="BF"/>
                <w:sz w:val="20"/>
                <w:szCs w:val="20"/>
              </w:rPr>
              <w:t>}</w:t>
            </w:r>
          </w:p>
        </w:tc>
      </w:tr>
      <w:tr w:rsidR="00FA1EFB" w14:paraId="108C78A5" w14:textId="0953E73A" w:rsidTr="00FA1EFB">
        <w:tc>
          <w:tcPr>
            <w:tcW w:w="2697" w:type="dxa"/>
          </w:tcPr>
          <w:p w14:paraId="17B5FAF8" w14:textId="77777777" w:rsidR="00FA1EFB" w:rsidRDefault="00FA1EFB" w:rsidP="00FA1EFB">
            <w:pPr>
              <w:pStyle w:val="Closing"/>
            </w:pPr>
          </w:p>
        </w:tc>
        <w:tc>
          <w:tcPr>
            <w:tcW w:w="2697" w:type="dxa"/>
          </w:tcPr>
          <w:p w14:paraId="3B69AF45" w14:textId="77777777" w:rsidR="00FA1EFB" w:rsidRDefault="00FA1EFB" w:rsidP="00FA1EFB">
            <w:pPr>
              <w:pStyle w:val="Closing"/>
            </w:pPr>
          </w:p>
        </w:tc>
        <w:tc>
          <w:tcPr>
            <w:tcW w:w="2698" w:type="dxa"/>
          </w:tcPr>
          <w:p w14:paraId="6075C63A" w14:textId="68E092D9" w:rsidR="00FA1EFB" w:rsidRDefault="00FA1EFB" w:rsidP="00FA1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60" w:lineRule="auto"/>
            </w:pPr>
            <w:r w:rsidRPr="00134F44">
              <w:rPr>
                <w:rStyle w:val="Emphasis"/>
                <w:bCs/>
                <w:color w:val="404040" w:themeColor="text1" w:themeTint="BF"/>
                <w:sz w:val="20"/>
                <w:szCs w:val="20"/>
              </w:rPr>
              <w:t>Total</w:t>
            </w:r>
          </w:p>
        </w:tc>
        <w:tc>
          <w:tcPr>
            <w:tcW w:w="2698" w:type="dxa"/>
          </w:tcPr>
          <w:p w14:paraId="214288F2" w14:textId="0244CED9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Pr="00134F44">
              <w:rPr>
                <w:b/>
                <w:bCs/>
                <w:sz w:val="20"/>
                <w:szCs w:val="20"/>
              </w:rPr>
              <w:t>totalamount</w:t>
            </w:r>
            <w:proofErr w:type="spellEnd"/>
            <w:r w:rsidRPr="00134F44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659" w:type="dxa"/>
          </w:tcPr>
          <w:p w14:paraId="72DA450E" w14:textId="77777777" w:rsidR="00FA1EFB" w:rsidRDefault="00FA1EFB" w:rsidP="00FA1EFB"/>
        </w:tc>
      </w:tr>
      <w:tr w:rsidR="00FA1EFB" w14:paraId="2A809BFC" w14:textId="77777777" w:rsidTr="00FA1EFB">
        <w:trPr>
          <w:gridAfter w:val="1"/>
          <w:wAfter w:w="1659" w:type="dxa"/>
        </w:trPr>
        <w:tc>
          <w:tcPr>
            <w:tcW w:w="2697" w:type="dxa"/>
          </w:tcPr>
          <w:p w14:paraId="77FD056A" w14:textId="77777777" w:rsidR="00FA1EFB" w:rsidRDefault="00FA1EFB" w:rsidP="00FA1EFB">
            <w:pPr>
              <w:pStyle w:val="Closing"/>
            </w:pPr>
          </w:p>
        </w:tc>
        <w:tc>
          <w:tcPr>
            <w:tcW w:w="2697" w:type="dxa"/>
          </w:tcPr>
          <w:p w14:paraId="40C5AB8B" w14:textId="77777777" w:rsidR="00FA1EFB" w:rsidRDefault="00FA1EFB" w:rsidP="00FA1EFB">
            <w:pPr>
              <w:pStyle w:val="Closing"/>
            </w:pPr>
          </w:p>
        </w:tc>
        <w:tc>
          <w:tcPr>
            <w:tcW w:w="2698" w:type="dxa"/>
          </w:tcPr>
          <w:p w14:paraId="7A52CD08" w14:textId="396B6A7A" w:rsidR="00FA1EFB" w:rsidRPr="00FA1EFB" w:rsidRDefault="00FA1EFB" w:rsidP="00FA1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60" w:lineRule="auto"/>
              <w:rPr>
                <w:rFonts w:eastAsia="Times New Roman" w:cs="Courier New"/>
                <w:b/>
                <w:sz w:val="20"/>
                <w:szCs w:val="20"/>
                <w:lang w:eastAsia="en-US"/>
              </w:rPr>
            </w:pPr>
            <w:r w:rsidRPr="00134F44">
              <w:rPr>
                <w:rFonts w:eastAsia="Times New Roman" w:cs="Courier New"/>
                <w:b/>
                <w:sz w:val="20"/>
                <w:szCs w:val="20"/>
                <w:lang w:eastAsia="en-US"/>
              </w:rPr>
              <w:t>Payment method</w:t>
            </w:r>
          </w:p>
        </w:tc>
        <w:tc>
          <w:tcPr>
            <w:tcW w:w="2698" w:type="dxa"/>
          </w:tcPr>
          <w:p w14:paraId="5590AE6E" w14:textId="19B2FA9B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b/>
                <w:sz w:val="20"/>
                <w:szCs w:val="20"/>
              </w:rPr>
              <w:t>${</w:t>
            </w:r>
            <w:proofErr w:type="spellStart"/>
            <w:r w:rsidRPr="00134F44">
              <w:rPr>
                <w:b/>
                <w:sz w:val="20"/>
                <w:szCs w:val="20"/>
              </w:rPr>
              <w:t>paymentmethod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</w:tbl>
    <w:p w14:paraId="328C8DBA" w14:textId="26265C1E" w:rsidR="00524586" w:rsidRDefault="00524586" w:rsidP="006224C3">
      <w:pPr>
        <w:pStyle w:val="Closing"/>
      </w:pPr>
    </w:p>
    <w:p w14:paraId="1503D29B" w14:textId="7D17DB75" w:rsidR="0093494C" w:rsidRDefault="0093494C" w:rsidP="0093494C">
      <w:pPr>
        <w:pStyle w:val="Heading5"/>
        <w:rPr>
          <w:rStyle w:val="Emphasis"/>
        </w:rPr>
      </w:pPr>
      <w:r>
        <w:rPr>
          <w:rStyle w:val="Emphasis"/>
        </w:rPr>
        <w:t>Notes:</w:t>
      </w:r>
      <w:r w:rsidRPr="003602FE">
        <w:rPr>
          <w:rStyle w:val="Emphasis"/>
        </w:rPr>
        <w:t xml:space="preserve"> </w:t>
      </w:r>
    </w:p>
    <w:p w14:paraId="729BBF68" w14:textId="77777777" w:rsidR="0093494C" w:rsidRDefault="0093494C" w:rsidP="006224C3">
      <w:pPr>
        <w:pStyle w:val="Closing"/>
      </w:pPr>
    </w:p>
    <w:p w14:paraId="307DB833" w14:textId="5D87207D" w:rsidR="0093494C" w:rsidRDefault="0093494C" w:rsidP="0093494C">
      <w:pPr>
        <w:pStyle w:val="Closing"/>
        <w:numPr>
          <w:ilvl w:val="0"/>
          <w:numId w:val="11"/>
        </w:numPr>
      </w:pPr>
      <w:r>
        <w:t>${</w:t>
      </w:r>
      <w:proofErr w:type="spellStart"/>
      <w:r>
        <w:t>additional_notes</w:t>
      </w:r>
      <w:proofErr w:type="spellEnd"/>
      <w:r>
        <w:t>}</w:t>
      </w:r>
    </w:p>
    <w:p w14:paraId="285DDF5B" w14:textId="344E7136" w:rsidR="0093494C" w:rsidRDefault="0093494C" w:rsidP="006224C3">
      <w:pPr>
        <w:pStyle w:val="Closing"/>
      </w:pPr>
    </w:p>
    <w:p w14:paraId="405A0593" w14:textId="77777777" w:rsidR="0093494C" w:rsidRDefault="0093494C" w:rsidP="006224C3">
      <w:pPr>
        <w:pStyle w:val="Closing"/>
      </w:pPr>
    </w:p>
    <w:p w14:paraId="4D9587BA" w14:textId="635CB42B" w:rsidR="001305C3" w:rsidRDefault="008850CC" w:rsidP="00B640C0">
      <w:pPr>
        <w:pStyle w:val="Heading4"/>
      </w:pPr>
      <w:r>
        <w:t>${</w:t>
      </w:r>
      <w:r w:rsidR="00B640C0" w:rsidRPr="00B640C0">
        <w:t>thankyou_message</w:t>
      </w:r>
      <w:r>
        <w:t>}</w:t>
      </w:r>
    </w:p>
    <w:sectPr w:rsidR="00130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DD196" w14:textId="77777777" w:rsidR="00E62A02" w:rsidRDefault="00E62A02">
      <w:pPr>
        <w:spacing w:line="240" w:lineRule="auto"/>
      </w:pPr>
      <w:r>
        <w:separator/>
      </w:r>
    </w:p>
  </w:endnote>
  <w:endnote w:type="continuationSeparator" w:id="0">
    <w:p w14:paraId="35067934" w14:textId="77777777" w:rsidR="00E62A02" w:rsidRDefault="00E62A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EC38E" w14:textId="77777777" w:rsidR="006224C3" w:rsidRDefault="006224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Page number(Bottom of the page):"/>
      <w:tag w:val="Page number(Bottom of the page):"/>
      <w:id w:val="-118231415"/>
      <w:placeholder>
        <w:docPart w:val="E044205633CB431E80D740F36D193E0E"/>
      </w:placeholder>
      <w:showingPlcHdr/>
      <w15:appearance w15:val="hidden"/>
    </w:sdtPr>
    <w:sdtEndPr/>
    <w:sdtContent>
      <w:p w14:paraId="740C67AC" w14:textId="77777777" w:rsidR="00424AE2" w:rsidRPr="00245B36" w:rsidRDefault="00A003D0" w:rsidP="00245B36">
        <w:pPr>
          <w:pStyle w:val="Foo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10100" w14:textId="77777777" w:rsidR="006224C3" w:rsidRDefault="00622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FC9CE" w14:textId="77777777" w:rsidR="00E62A02" w:rsidRDefault="00E62A02">
      <w:pPr>
        <w:spacing w:line="240" w:lineRule="auto"/>
      </w:pPr>
      <w:r>
        <w:separator/>
      </w:r>
    </w:p>
  </w:footnote>
  <w:footnote w:type="continuationSeparator" w:id="0">
    <w:p w14:paraId="5355D893" w14:textId="77777777" w:rsidR="00E62A02" w:rsidRDefault="00E62A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23423" w14:textId="77777777" w:rsidR="006224C3" w:rsidRDefault="006224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E0ADF" w14:textId="77777777" w:rsidR="006224C3" w:rsidRDefault="006224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DE08C" w14:textId="77777777" w:rsidR="006224C3" w:rsidRDefault="00622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4A3837"/>
    <w:multiLevelType w:val="hybridMultilevel"/>
    <w:tmpl w:val="ADCC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A2"/>
    <w:rsid w:val="000444B0"/>
    <w:rsid w:val="00045B83"/>
    <w:rsid w:val="00047EFB"/>
    <w:rsid w:val="00070619"/>
    <w:rsid w:val="00093CBC"/>
    <w:rsid w:val="000A6FD7"/>
    <w:rsid w:val="000A7801"/>
    <w:rsid w:val="000D7995"/>
    <w:rsid w:val="000F728A"/>
    <w:rsid w:val="001065DA"/>
    <w:rsid w:val="001305C3"/>
    <w:rsid w:val="001336D0"/>
    <w:rsid w:val="00134F44"/>
    <w:rsid w:val="00170F50"/>
    <w:rsid w:val="001C03E2"/>
    <w:rsid w:val="001C24D9"/>
    <w:rsid w:val="001E73A9"/>
    <w:rsid w:val="00227A4D"/>
    <w:rsid w:val="00242FE3"/>
    <w:rsid w:val="00244B34"/>
    <w:rsid w:val="00245B36"/>
    <w:rsid w:val="00291E19"/>
    <w:rsid w:val="00296917"/>
    <w:rsid w:val="002A30BA"/>
    <w:rsid w:val="002D57CE"/>
    <w:rsid w:val="002F5478"/>
    <w:rsid w:val="003006A3"/>
    <w:rsid w:val="00330BF2"/>
    <w:rsid w:val="00337070"/>
    <w:rsid w:val="003602FE"/>
    <w:rsid w:val="0036648F"/>
    <w:rsid w:val="00366DD3"/>
    <w:rsid w:val="003703BF"/>
    <w:rsid w:val="00372729"/>
    <w:rsid w:val="00375C70"/>
    <w:rsid w:val="003B4F9C"/>
    <w:rsid w:val="003B754A"/>
    <w:rsid w:val="003E2C99"/>
    <w:rsid w:val="003E3FC3"/>
    <w:rsid w:val="00404D40"/>
    <w:rsid w:val="004109B0"/>
    <w:rsid w:val="00424AE2"/>
    <w:rsid w:val="00451AC8"/>
    <w:rsid w:val="004672A7"/>
    <w:rsid w:val="005155AE"/>
    <w:rsid w:val="00517D8D"/>
    <w:rsid w:val="00524586"/>
    <w:rsid w:val="00553E6E"/>
    <w:rsid w:val="00605396"/>
    <w:rsid w:val="006224C3"/>
    <w:rsid w:val="00652283"/>
    <w:rsid w:val="006577CA"/>
    <w:rsid w:val="00661FCD"/>
    <w:rsid w:val="00672BAA"/>
    <w:rsid w:val="0068504E"/>
    <w:rsid w:val="006C420F"/>
    <w:rsid w:val="00737EF9"/>
    <w:rsid w:val="007753B0"/>
    <w:rsid w:val="00780CA3"/>
    <w:rsid w:val="007939A3"/>
    <w:rsid w:val="007B7D24"/>
    <w:rsid w:val="007D633B"/>
    <w:rsid w:val="007E1C72"/>
    <w:rsid w:val="00800EAE"/>
    <w:rsid w:val="00883DF7"/>
    <w:rsid w:val="008850CC"/>
    <w:rsid w:val="008C1CB7"/>
    <w:rsid w:val="008D1FC7"/>
    <w:rsid w:val="00903137"/>
    <w:rsid w:val="00906EBC"/>
    <w:rsid w:val="0092461E"/>
    <w:rsid w:val="0093494C"/>
    <w:rsid w:val="009450CA"/>
    <w:rsid w:val="009863CD"/>
    <w:rsid w:val="009B1EA2"/>
    <w:rsid w:val="009E0E9A"/>
    <w:rsid w:val="009F7DA0"/>
    <w:rsid w:val="00A003D0"/>
    <w:rsid w:val="00A0185B"/>
    <w:rsid w:val="00A12C91"/>
    <w:rsid w:val="00A2327F"/>
    <w:rsid w:val="00A350F6"/>
    <w:rsid w:val="00A80D1E"/>
    <w:rsid w:val="00A91FB7"/>
    <w:rsid w:val="00A94766"/>
    <w:rsid w:val="00AA1304"/>
    <w:rsid w:val="00AC48ED"/>
    <w:rsid w:val="00AD034E"/>
    <w:rsid w:val="00AF71A9"/>
    <w:rsid w:val="00B31617"/>
    <w:rsid w:val="00B35EF3"/>
    <w:rsid w:val="00B511E3"/>
    <w:rsid w:val="00B54B52"/>
    <w:rsid w:val="00B640C0"/>
    <w:rsid w:val="00B70BA4"/>
    <w:rsid w:val="00B862E8"/>
    <w:rsid w:val="00BA25D6"/>
    <w:rsid w:val="00BA482F"/>
    <w:rsid w:val="00BB5412"/>
    <w:rsid w:val="00C109A2"/>
    <w:rsid w:val="00C11181"/>
    <w:rsid w:val="00C26B3F"/>
    <w:rsid w:val="00C506F0"/>
    <w:rsid w:val="00C609F4"/>
    <w:rsid w:val="00CD2E06"/>
    <w:rsid w:val="00CF7429"/>
    <w:rsid w:val="00D067C2"/>
    <w:rsid w:val="00D1275A"/>
    <w:rsid w:val="00D36EE5"/>
    <w:rsid w:val="00D87EEF"/>
    <w:rsid w:val="00DB31AE"/>
    <w:rsid w:val="00DD2806"/>
    <w:rsid w:val="00E5298E"/>
    <w:rsid w:val="00E54B4D"/>
    <w:rsid w:val="00E603D0"/>
    <w:rsid w:val="00E62A02"/>
    <w:rsid w:val="00EB444E"/>
    <w:rsid w:val="00EE03DC"/>
    <w:rsid w:val="00EE7469"/>
    <w:rsid w:val="00FA1EFB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386EFF"/>
  <w15:chartTrackingRefBased/>
  <w15:docId w15:val="{D425DBBB-FC4B-42D6-9314-BC73685C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sa\AppData\Roaming\Microsoft\Templates\Service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459CD238EF4492B3735D88760B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8B38B-EB65-414A-87DB-BB236E263A08}"/>
      </w:docPartPr>
      <w:docPartBody>
        <w:p w:rsidR="00633ED6" w:rsidRDefault="00040DCE">
          <w:pPr>
            <w:pStyle w:val="E1459CD238EF4492B3735D88760BFDC4"/>
          </w:pPr>
          <w:r w:rsidRPr="00652283">
            <w:rPr>
              <w:rStyle w:val="Strong"/>
            </w:rPr>
            <w:t>INVOICE</w:t>
          </w:r>
        </w:p>
      </w:docPartBody>
    </w:docPart>
    <w:docPart>
      <w:docPartPr>
        <w:name w:val="428C8D6FA57E4AADBC42F12C07938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A291D-EEE2-4131-AB85-A78E01B3574F}"/>
      </w:docPartPr>
      <w:docPartBody>
        <w:p w:rsidR="00633ED6" w:rsidRDefault="00040DCE">
          <w:pPr>
            <w:pStyle w:val="428C8D6FA57E4AADBC42F12C0793830E"/>
          </w:pPr>
          <w:r w:rsidRPr="00652283">
            <w:rPr>
              <w:rStyle w:val="Strong"/>
            </w:rPr>
            <w:t>DATE</w:t>
          </w:r>
        </w:p>
      </w:docPartBody>
    </w:docPart>
    <w:docPart>
      <w:docPartPr>
        <w:name w:val="E044205633CB431E80D740F36D193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40B7D-3030-4EAC-9730-9BCB253034FD}"/>
      </w:docPartPr>
      <w:docPartBody>
        <w:p w:rsidR="00633ED6" w:rsidRDefault="00040DCE">
          <w:pPr>
            <w:pStyle w:val="E044205633CB431E80D740F36D193E0E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8DD006FA35124AC7A8BBF37E5D942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52947-2186-4826-AB14-18DEDBAD38CB}"/>
      </w:docPartPr>
      <w:docPartBody>
        <w:p w:rsidR="005958D5" w:rsidRDefault="00566747" w:rsidP="00566747">
          <w:pPr>
            <w:pStyle w:val="8DD006FA35124AC7A8BBF37E5D94203E"/>
          </w:pPr>
          <w:r w:rsidRPr="00800EAE"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CE"/>
    <w:rsid w:val="00040DCE"/>
    <w:rsid w:val="000E2335"/>
    <w:rsid w:val="00127C7A"/>
    <w:rsid w:val="001A3D26"/>
    <w:rsid w:val="00566747"/>
    <w:rsid w:val="005871A1"/>
    <w:rsid w:val="005958D5"/>
    <w:rsid w:val="006331E2"/>
    <w:rsid w:val="00633ED6"/>
    <w:rsid w:val="00692984"/>
    <w:rsid w:val="00B30018"/>
    <w:rsid w:val="00D0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pPr>
      <w:keepNext/>
      <w:keepLines/>
      <w:spacing w:before="40" w:after="40" w:line="276" w:lineRule="auto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1DC266AD14FE7963494A594503BC6">
    <w:name w:val="9091DC266AD14FE7963494A594503BC6"/>
  </w:style>
  <w:style w:type="character" w:styleId="SubtleEmphasis">
    <w:name w:val="Subtle Emphasis"/>
    <w:basedOn w:val="DefaultParagraphFont"/>
    <w:uiPriority w:val="10"/>
    <w:qFormat/>
    <w:rPr>
      <w:i/>
      <w:iCs/>
      <w:color w:val="404040" w:themeColor="text1" w:themeTint="BF"/>
    </w:rPr>
  </w:style>
  <w:style w:type="paragraph" w:customStyle="1" w:styleId="660998E34BF041AEAB91F0598BBDD3E3">
    <w:name w:val="660998E34BF041AEAB91F0598BBDD3E3"/>
  </w:style>
  <w:style w:type="paragraph" w:customStyle="1" w:styleId="54FE020C96EC448CB777A6AE5D8016D4">
    <w:name w:val="54FE020C96EC448CB777A6AE5D8016D4"/>
  </w:style>
  <w:style w:type="paragraph" w:customStyle="1" w:styleId="ECB5BD87461E482E810F2C8E5FA7D500">
    <w:name w:val="ECB5BD87461E482E810F2C8E5FA7D500"/>
  </w:style>
  <w:style w:type="paragraph" w:customStyle="1" w:styleId="4813D6435F8F4510B0EB56292CFC7D58">
    <w:name w:val="4813D6435F8F4510B0EB56292CFC7D58"/>
  </w:style>
  <w:style w:type="paragraph" w:customStyle="1" w:styleId="F846492DC23849D9A20331CB2EBEB854">
    <w:name w:val="F846492DC23849D9A20331CB2EBEB854"/>
  </w:style>
  <w:style w:type="paragraph" w:customStyle="1" w:styleId="77B7E57566BA464BBC809FED0583F465">
    <w:name w:val="77B7E57566BA464BBC809FED0583F465"/>
  </w:style>
  <w:style w:type="paragraph" w:customStyle="1" w:styleId="B5DF2B3E46784258907A8D364EC3DA2B">
    <w:name w:val="B5DF2B3E46784258907A8D364EC3DA2B"/>
  </w:style>
  <w:style w:type="paragraph" w:customStyle="1" w:styleId="EF5DA99457D941209249561AC7883E31">
    <w:name w:val="EF5DA99457D941209249561AC7883E31"/>
  </w:style>
  <w:style w:type="paragraph" w:customStyle="1" w:styleId="3C1D6348D43F48F798A6E784B28E7BFF">
    <w:name w:val="3C1D6348D43F48F798A6E784B28E7BFF"/>
  </w:style>
  <w:style w:type="paragraph" w:customStyle="1" w:styleId="6F1A28564D3E489197BF86F60B7F7AC9">
    <w:name w:val="6F1A28564D3E489197BF86F60B7F7AC9"/>
  </w:style>
  <w:style w:type="paragraph" w:customStyle="1" w:styleId="7B22D470455F4B8298B5F8AEE51BA75D">
    <w:name w:val="7B22D470455F4B8298B5F8AEE51BA75D"/>
  </w:style>
  <w:style w:type="paragraph" w:customStyle="1" w:styleId="D7E1EE8A0FFD4C17B741D0B93A99C148">
    <w:name w:val="D7E1EE8A0FFD4C17B741D0B93A99C148"/>
  </w:style>
  <w:style w:type="character" w:styleId="Strong">
    <w:name w:val="Strong"/>
    <w:basedOn w:val="DefaultParagraphFont"/>
    <w:uiPriority w:val="12"/>
    <w:unhideWhenUsed/>
    <w:qFormat/>
    <w:rsid w:val="00B30018"/>
    <w:rPr>
      <w:b/>
      <w:bCs/>
      <w:caps/>
      <w:smallCaps w:val="0"/>
      <w:color w:val="2E74B5" w:themeColor="accent1" w:themeShade="BF"/>
    </w:rPr>
  </w:style>
  <w:style w:type="paragraph" w:customStyle="1" w:styleId="E1459CD238EF4492B3735D88760BFDC4">
    <w:name w:val="E1459CD238EF4492B3735D88760BFDC4"/>
  </w:style>
  <w:style w:type="paragraph" w:customStyle="1" w:styleId="C96CC79AD97C419BB29A5224FD903F91">
    <w:name w:val="C96CC79AD97C419BB29A5224FD903F91"/>
  </w:style>
  <w:style w:type="paragraph" w:customStyle="1" w:styleId="428C8D6FA57E4AADBC42F12C0793830E">
    <w:name w:val="428C8D6FA57E4AADBC42F12C0793830E"/>
  </w:style>
  <w:style w:type="paragraph" w:customStyle="1" w:styleId="A1EBEE72BE1E4D05BA6C4A682CF2D317">
    <w:name w:val="A1EBEE72BE1E4D05BA6C4A682CF2D317"/>
  </w:style>
  <w:style w:type="paragraph" w:customStyle="1" w:styleId="8F46763748A740C68633DDA68753FCDC">
    <w:name w:val="8F46763748A740C68633DDA68753FCDC"/>
  </w:style>
  <w:style w:type="paragraph" w:customStyle="1" w:styleId="CB27BEF841FD4963BFE470010BF12C8F">
    <w:name w:val="CB27BEF841FD4963BFE470010BF12C8F"/>
  </w:style>
  <w:style w:type="paragraph" w:customStyle="1" w:styleId="F7A8D9508DDB423FA81051B5012CAD1B">
    <w:name w:val="F7A8D9508DDB423FA81051B5012CAD1B"/>
  </w:style>
  <w:style w:type="paragraph" w:customStyle="1" w:styleId="CEB418D892E64237A92CCCA3A71C8326">
    <w:name w:val="CEB418D892E64237A92CCCA3A71C8326"/>
  </w:style>
  <w:style w:type="paragraph" w:customStyle="1" w:styleId="5CC12A59A40A44F3A55EA1E42F3616C5">
    <w:name w:val="5CC12A59A40A44F3A55EA1E42F3616C5"/>
  </w:style>
  <w:style w:type="paragraph" w:customStyle="1" w:styleId="5492CD160B6E4CD4B5282D2089DAB7DC">
    <w:name w:val="5492CD160B6E4CD4B5282D2089DAB7DC"/>
  </w:style>
  <w:style w:type="paragraph" w:customStyle="1" w:styleId="E3992713A72A45F48F2FB0E51C5DE068">
    <w:name w:val="E3992713A72A45F48F2FB0E51C5DE068"/>
  </w:style>
  <w:style w:type="paragraph" w:customStyle="1" w:styleId="0CBB732898B640CBBE1989424EC89C47">
    <w:name w:val="0CBB732898B640CBBE1989424EC89C47"/>
  </w:style>
  <w:style w:type="paragraph" w:customStyle="1" w:styleId="3C2FB1C75CBA4F5D816E114A15C1958B">
    <w:name w:val="3C2FB1C75CBA4F5D816E114A15C1958B"/>
  </w:style>
  <w:style w:type="character" w:styleId="Emphasis">
    <w:name w:val="Emphasis"/>
    <w:basedOn w:val="DefaultParagraphFont"/>
    <w:uiPriority w:val="13"/>
    <w:qFormat/>
    <w:rsid w:val="00B30018"/>
    <w:rPr>
      <w:b/>
      <w:iCs/>
      <w:color w:val="2E74B5" w:themeColor="accent1" w:themeShade="BF"/>
    </w:rPr>
  </w:style>
  <w:style w:type="paragraph" w:customStyle="1" w:styleId="A708BDF52C814EF899079292FE468636">
    <w:name w:val="A708BDF52C814EF899079292FE468636"/>
  </w:style>
  <w:style w:type="paragraph" w:customStyle="1" w:styleId="C340F5EFFC99487A8C9E2E2E8B3DE122">
    <w:name w:val="C340F5EFFC99487A8C9E2E2E8B3DE122"/>
  </w:style>
  <w:style w:type="paragraph" w:customStyle="1" w:styleId="2BBF6D0E6F8249B192FD7E8DA99A3E1E">
    <w:name w:val="2BBF6D0E6F8249B192FD7E8DA99A3E1E"/>
  </w:style>
  <w:style w:type="paragraph" w:customStyle="1" w:styleId="C5EE2FA7425B4FEDABC40F1F430FFDB7">
    <w:name w:val="C5EE2FA7425B4FEDABC40F1F430FFDB7"/>
  </w:style>
  <w:style w:type="paragraph" w:customStyle="1" w:styleId="4FF9DDE92D7B4880AB0DB4A60FCD405A">
    <w:name w:val="4FF9DDE92D7B4880AB0DB4A60FCD405A"/>
  </w:style>
  <w:style w:type="paragraph" w:customStyle="1" w:styleId="4943D58D3ADB4EF59ADA526706D4A287">
    <w:name w:val="4943D58D3ADB4EF59ADA526706D4A287"/>
  </w:style>
  <w:style w:type="paragraph" w:customStyle="1" w:styleId="D5D4A5109B254F97B8F406E67191D08C">
    <w:name w:val="D5D4A5109B254F97B8F406E67191D08C"/>
  </w:style>
  <w:style w:type="paragraph" w:customStyle="1" w:styleId="FF1E0428525F4F9ABE3B89E37B80919C">
    <w:name w:val="FF1E0428525F4F9ABE3B89E37B80919C"/>
  </w:style>
  <w:style w:type="paragraph" w:customStyle="1" w:styleId="2155A72D8D824D05AB0F8C98E326E3F4">
    <w:name w:val="2155A72D8D824D05AB0F8C98E326E3F4"/>
  </w:style>
  <w:style w:type="paragraph" w:customStyle="1" w:styleId="0197CEC1DC43457784DDF73DA2D21569">
    <w:name w:val="0197CEC1DC43457784DDF73DA2D21569"/>
  </w:style>
  <w:style w:type="paragraph" w:customStyle="1" w:styleId="5E7EC6BAB5BE4B0CB66524DA31CC2E80">
    <w:name w:val="5E7EC6BAB5BE4B0CB66524DA31CC2E80"/>
  </w:style>
  <w:style w:type="paragraph" w:customStyle="1" w:styleId="D51BE560D82342DC942E78C8E38AF1EE">
    <w:name w:val="D51BE560D82342DC942E78C8E38AF1EE"/>
  </w:style>
  <w:style w:type="paragraph" w:customStyle="1" w:styleId="64483F81793242AFBC9A27DFFFF084B0">
    <w:name w:val="64483F81793242AFBC9A27DFFFF084B0"/>
  </w:style>
  <w:style w:type="paragraph" w:customStyle="1" w:styleId="0D6226411FB54227914D94117EC4BDB4">
    <w:name w:val="0D6226411FB54227914D94117EC4BDB4"/>
  </w:style>
  <w:style w:type="paragraph" w:customStyle="1" w:styleId="629A842372CD4AB899D2AE9CD4293546">
    <w:name w:val="629A842372CD4AB899D2AE9CD4293546"/>
  </w:style>
  <w:style w:type="paragraph" w:customStyle="1" w:styleId="980672E6FDBC450D9CF15CAB96DEBBE7">
    <w:name w:val="980672E6FDBC450D9CF15CAB96DEBBE7"/>
  </w:style>
  <w:style w:type="paragraph" w:customStyle="1" w:styleId="ED657B2673074B948323201FEEBDF29A">
    <w:name w:val="ED657B2673074B948323201FEEBDF29A"/>
  </w:style>
  <w:style w:type="paragraph" w:customStyle="1" w:styleId="577E3D085AE44F02B2A21B25F7574538">
    <w:name w:val="577E3D085AE44F02B2A21B25F7574538"/>
  </w:style>
  <w:style w:type="paragraph" w:customStyle="1" w:styleId="2C98AA00201D47CA83C49892C92A7034">
    <w:name w:val="2C98AA00201D47CA83C49892C92A7034"/>
  </w:style>
  <w:style w:type="paragraph" w:customStyle="1" w:styleId="EDE878A9FB13419694BFBF3309A29D31">
    <w:name w:val="EDE878A9FB13419694BFBF3309A29D31"/>
  </w:style>
  <w:style w:type="paragraph" w:customStyle="1" w:styleId="9C5EC82EEBCE4E299199F0126022B358">
    <w:name w:val="9C5EC82EEBCE4E299199F0126022B358"/>
  </w:style>
  <w:style w:type="paragraph" w:customStyle="1" w:styleId="7D6A0D2C7FC047F9A2B3795F88110654">
    <w:name w:val="7D6A0D2C7FC047F9A2B3795F88110654"/>
  </w:style>
  <w:style w:type="paragraph" w:customStyle="1" w:styleId="C6B2116563D74C0BB7A8694DDE9BE12E">
    <w:name w:val="C6B2116563D74C0BB7A8694DDE9BE12E"/>
  </w:style>
  <w:style w:type="paragraph" w:customStyle="1" w:styleId="B4F07110B17944F3A5AFD0358E36B321">
    <w:name w:val="B4F07110B17944F3A5AFD0358E36B321"/>
  </w:style>
  <w:style w:type="paragraph" w:customStyle="1" w:styleId="1214698C730041249B05A7F32858F2AF">
    <w:name w:val="1214698C730041249B05A7F32858F2AF"/>
  </w:style>
  <w:style w:type="paragraph" w:customStyle="1" w:styleId="42915256AEBD41ABAC0F8AC8997DD971">
    <w:name w:val="42915256AEBD41ABAC0F8AC8997DD971"/>
  </w:style>
  <w:style w:type="paragraph" w:customStyle="1" w:styleId="6AAB22A3BEE24FD881E374369ACBCF5A">
    <w:name w:val="6AAB22A3BEE24FD881E374369ACBCF5A"/>
  </w:style>
  <w:style w:type="paragraph" w:customStyle="1" w:styleId="9FEC04F3E0B24695A5772C63437EC359">
    <w:name w:val="9FEC04F3E0B24695A5772C63437EC359"/>
  </w:style>
  <w:style w:type="paragraph" w:customStyle="1" w:styleId="47516968DA454C648E14182B8B30E3ED">
    <w:name w:val="47516968DA454C648E14182B8B30E3ED"/>
  </w:style>
  <w:style w:type="paragraph" w:customStyle="1" w:styleId="A67442CD16364F159D9DD907BF74E035">
    <w:name w:val="A67442CD16364F159D9DD907BF74E035"/>
  </w:style>
  <w:style w:type="paragraph" w:customStyle="1" w:styleId="F5D33AF470434AD8814342226E06C17F">
    <w:name w:val="F5D33AF470434AD8814342226E06C17F"/>
  </w:style>
  <w:style w:type="paragraph" w:customStyle="1" w:styleId="7AF774E032904973B66CA9EFE56D35D1">
    <w:name w:val="7AF774E032904973B66CA9EFE56D35D1"/>
  </w:style>
  <w:style w:type="paragraph" w:customStyle="1" w:styleId="EF1D7307086645B1B2CE243DBBEF2559">
    <w:name w:val="EF1D7307086645B1B2CE243DBBEF2559"/>
  </w:style>
  <w:style w:type="paragraph" w:customStyle="1" w:styleId="3FC3670EA4D64D78AB953725249EF222">
    <w:name w:val="3FC3670EA4D64D78AB953725249EF222"/>
  </w:style>
  <w:style w:type="paragraph" w:customStyle="1" w:styleId="E608E7B8744E49019FD360480516705F">
    <w:name w:val="E608E7B8744E49019FD360480516705F"/>
  </w:style>
  <w:style w:type="paragraph" w:customStyle="1" w:styleId="3507599E628F4549A4E9F219E6A8F8E2">
    <w:name w:val="3507599E628F4549A4E9F219E6A8F8E2"/>
  </w:style>
  <w:style w:type="paragraph" w:customStyle="1" w:styleId="1B28D98A276E414C92EBDDAC2C3EC3F9">
    <w:name w:val="1B28D98A276E414C92EBDDAC2C3EC3F9"/>
  </w:style>
  <w:style w:type="paragraph" w:customStyle="1" w:styleId="78463FF1CFB14CBCB58FA04937788211">
    <w:name w:val="78463FF1CFB14CBCB58FA04937788211"/>
  </w:style>
  <w:style w:type="paragraph" w:customStyle="1" w:styleId="46C73177467F40428E4E6B40F0530E0A">
    <w:name w:val="46C73177467F40428E4E6B40F0530E0A"/>
  </w:style>
  <w:style w:type="paragraph" w:customStyle="1" w:styleId="964B072D4E084EC8B5E2120996810432">
    <w:name w:val="964B072D4E084EC8B5E2120996810432"/>
  </w:style>
  <w:style w:type="paragraph" w:customStyle="1" w:styleId="2FF3786FB8FF4EBD91A5A349DE445488">
    <w:name w:val="2FF3786FB8FF4EBD91A5A349DE445488"/>
  </w:style>
  <w:style w:type="paragraph" w:customStyle="1" w:styleId="68E363387C3C44B2B5B12A5B469FC6B5">
    <w:name w:val="68E363387C3C44B2B5B12A5B469FC6B5"/>
  </w:style>
  <w:style w:type="paragraph" w:customStyle="1" w:styleId="DF2FC815939049EDB9DFEB385D6F5D45">
    <w:name w:val="DF2FC815939049EDB9DFEB385D6F5D45"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lang w:eastAsia="ja-JP"/>
    </w:rPr>
  </w:style>
  <w:style w:type="paragraph" w:customStyle="1" w:styleId="C9C064A1C9CB4F3689B8E8EB76F62474">
    <w:name w:val="C9C064A1C9CB4F3689B8E8EB76F62474"/>
  </w:style>
  <w:style w:type="paragraph" w:customStyle="1" w:styleId="125DE4AE63334A299D6A6DB3F670030D">
    <w:name w:val="125DE4AE63334A299D6A6DB3F670030D"/>
  </w:style>
  <w:style w:type="paragraph" w:customStyle="1" w:styleId="A652424667034E59BEBA9C569A9928CA">
    <w:name w:val="A652424667034E59BEBA9C569A9928CA"/>
  </w:style>
  <w:style w:type="paragraph" w:customStyle="1" w:styleId="E044205633CB431E80D740F36D193E0E">
    <w:name w:val="E044205633CB431E80D740F36D193E0E"/>
  </w:style>
  <w:style w:type="paragraph" w:customStyle="1" w:styleId="246D1A73B824430AB4584622D1C66C4E">
    <w:name w:val="246D1A73B824430AB4584622D1C66C4E"/>
  </w:style>
  <w:style w:type="paragraph" w:customStyle="1" w:styleId="F3D62F785F8D4381B6038968696F6051">
    <w:name w:val="F3D62F785F8D4381B6038968696F6051"/>
  </w:style>
  <w:style w:type="paragraph" w:customStyle="1" w:styleId="2E946BA85318441E950B18B7990194DA">
    <w:name w:val="2E946BA85318441E950B18B7990194DA"/>
    <w:rsid w:val="00B30018"/>
  </w:style>
  <w:style w:type="paragraph" w:customStyle="1" w:styleId="595ED8E6FA0B476DA3AB0A4ED72E7B4B">
    <w:name w:val="595ED8E6FA0B476DA3AB0A4ED72E7B4B"/>
    <w:rsid w:val="00B30018"/>
  </w:style>
  <w:style w:type="paragraph" w:customStyle="1" w:styleId="6E759F20A0384D538B0DF390B11CA310">
    <w:name w:val="6E759F20A0384D538B0DF390B11CA310"/>
    <w:rsid w:val="00B30018"/>
  </w:style>
  <w:style w:type="paragraph" w:customStyle="1" w:styleId="DFFC4B8F93994CA6A818E18C3E58EE10">
    <w:name w:val="DFFC4B8F93994CA6A818E18C3E58EE10"/>
    <w:rsid w:val="00B30018"/>
  </w:style>
  <w:style w:type="paragraph" w:customStyle="1" w:styleId="40CA25D96FE4419AB10DDDC0AEFD3183">
    <w:name w:val="40CA25D96FE4419AB10DDDC0AEFD3183"/>
    <w:rsid w:val="00B30018"/>
  </w:style>
  <w:style w:type="paragraph" w:customStyle="1" w:styleId="74A0CE2D9EAD4EAB9AE36D6AEF122F4A">
    <w:name w:val="74A0CE2D9EAD4EAB9AE36D6AEF122F4A"/>
    <w:rsid w:val="00B30018"/>
  </w:style>
  <w:style w:type="paragraph" w:customStyle="1" w:styleId="F8F579CB98B84D87B6530379F695752B">
    <w:name w:val="F8F579CB98B84D87B6530379F695752B"/>
    <w:rsid w:val="00B30018"/>
  </w:style>
  <w:style w:type="paragraph" w:customStyle="1" w:styleId="DAE813477A29429789DAA416F73D6DAB">
    <w:name w:val="DAE813477A29429789DAA416F73D6DAB"/>
    <w:rsid w:val="00B30018"/>
  </w:style>
  <w:style w:type="paragraph" w:customStyle="1" w:styleId="14C97D95A0BF477A8967DB5BF9D1278B">
    <w:name w:val="14C97D95A0BF477A8967DB5BF9D1278B"/>
    <w:rsid w:val="00B30018"/>
  </w:style>
  <w:style w:type="paragraph" w:customStyle="1" w:styleId="8863D42000BF4813A2EA99DD43D83F96">
    <w:name w:val="8863D42000BF4813A2EA99DD43D83F96"/>
    <w:rsid w:val="00B30018"/>
  </w:style>
  <w:style w:type="paragraph" w:customStyle="1" w:styleId="36D3E8C24A7E4E7FA8D63286FB20274A">
    <w:name w:val="36D3E8C24A7E4E7FA8D63286FB20274A"/>
    <w:rsid w:val="00B30018"/>
  </w:style>
  <w:style w:type="paragraph" w:customStyle="1" w:styleId="935FA09C62AA4B768C121070A22030EB">
    <w:name w:val="935FA09C62AA4B768C121070A22030EB"/>
    <w:rsid w:val="00566747"/>
  </w:style>
  <w:style w:type="paragraph" w:customStyle="1" w:styleId="39ECAB5B28754FEBAAE9B303ABD5F282">
    <w:name w:val="39ECAB5B28754FEBAAE9B303ABD5F282"/>
    <w:rsid w:val="00566747"/>
  </w:style>
  <w:style w:type="paragraph" w:customStyle="1" w:styleId="F92FB034E5954B9EB96F5FB32B773F7F">
    <w:name w:val="F92FB034E5954B9EB96F5FB32B773F7F"/>
    <w:rsid w:val="00566747"/>
  </w:style>
  <w:style w:type="paragraph" w:customStyle="1" w:styleId="DE9C1A684751466EBFDA59C0588E74EF">
    <w:name w:val="DE9C1A684751466EBFDA59C0588E74EF"/>
    <w:rsid w:val="00566747"/>
  </w:style>
  <w:style w:type="paragraph" w:customStyle="1" w:styleId="516FCB78284343DABF034CEAA5760D4C">
    <w:name w:val="516FCB78284343DABF034CEAA5760D4C"/>
    <w:rsid w:val="00566747"/>
  </w:style>
  <w:style w:type="paragraph" w:customStyle="1" w:styleId="8BB687FF4CA2404D83C9B5FB7E552020">
    <w:name w:val="8BB687FF4CA2404D83C9B5FB7E552020"/>
    <w:rsid w:val="00566747"/>
  </w:style>
  <w:style w:type="paragraph" w:customStyle="1" w:styleId="2BBD4BEBA07142929A6E02F0F0C91246">
    <w:name w:val="2BBD4BEBA07142929A6E02F0F0C91246"/>
    <w:rsid w:val="00566747"/>
  </w:style>
  <w:style w:type="paragraph" w:customStyle="1" w:styleId="949B0BF636F04B8C88B5CC8AB9097339">
    <w:name w:val="949B0BF636F04B8C88B5CC8AB9097339"/>
    <w:rsid w:val="00566747"/>
  </w:style>
  <w:style w:type="paragraph" w:customStyle="1" w:styleId="0FE2A449EDE84448AEB0E038F40D6427">
    <w:name w:val="0FE2A449EDE84448AEB0E038F40D6427"/>
    <w:rsid w:val="00566747"/>
  </w:style>
  <w:style w:type="paragraph" w:customStyle="1" w:styleId="4CDE17461B6E44739B17C5FAB33DE6AF">
    <w:name w:val="4CDE17461B6E44739B17C5FAB33DE6AF"/>
    <w:rsid w:val="00566747"/>
  </w:style>
  <w:style w:type="paragraph" w:customStyle="1" w:styleId="13DBA81F09B845699D4630E3AE5B6464">
    <w:name w:val="13DBA81F09B845699D4630E3AE5B6464"/>
    <w:rsid w:val="00566747"/>
  </w:style>
  <w:style w:type="paragraph" w:customStyle="1" w:styleId="DA5B26FE887F49D59929A2062AF8147F">
    <w:name w:val="DA5B26FE887F49D59929A2062AF8147F"/>
    <w:rsid w:val="00566747"/>
  </w:style>
  <w:style w:type="paragraph" w:customStyle="1" w:styleId="4D7A3C198A174C4AA09DABEF7A4B6DAB">
    <w:name w:val="4D7A3C198A174C4AA09DABEF7A4B6DAB"/>
    <w:rsid w:val="00566747"/>
  </w:style>
  <w:style w:type="paragraph" w:customStyle="1" w:styleId="F5A0510548FB41A6BF56C41A02BBBCE6">
    <w:name w:val="F5A0510548FB41A6BF56C41A02BBBCE6"/>
    <w:rsid w:val="00566747"/>
  </w:style>
  <w:style w:type="paragraph" w:customStyle="1" w:styleId="8DD006FA35124AC7A8BBF37E5D94203E">
    <w:name w:val="8DD006FA35124AC7A8BBF37E5D94203E"/>
    <w:rsid w:val="005667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invoice.dotx</Template>
  <TotalTime>205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Faisal awan</cp:lastModifiedBy>
  <cp:revision>40</cp:revision>
  <dcterms:created xsi:type="dcterms:W3CDTF">2018-05-16T11:24:00Z</dcterms:created>
  <dcterms:modified xsi:type="dcterms:W3CDTF">2018-06-18T19:13:00Z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2017-11-22T06:56:17.4973782Z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